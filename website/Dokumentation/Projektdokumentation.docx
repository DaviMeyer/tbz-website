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33511578" w14:textId="77777777" w:rsidR="004A2286" w:rsidRDefault="00F02C15" w:rsidP="00246F7D">
          <w:pPr>
            <w:pStyle w:val="Liste"/>
          </w:pPr>
          <w:r w:rsidRPr="008B146E">
            <w:rPr>
              <w:noProof/>
              <w:lang w:eastAsia="de-CH"/>
            </w:rPr>
            <mc:AlternateContent>
              <mc:Choice Requires="wps">
                <w:drawing>
                  <wp:anchor distT="0" distB="0" distL="114300" distR="114300" simplePos="0" relativeHeight="251719680" behindDoc="0" locked="0" layoutInCell="1" allowOverlap="1" wp14:anchorId="733A54F3" wp14:editId="1FD9E33E">
                    <wp:simplePos x="0" y="0"/>
                    <wp:positionH relativeFrom="column">
                      <wp:posOffset>-58132</wp:posOffset>
                    </wp:positionH>
                    <wp:positionV relativeFrom="paragraph">
                      <wp:posOffset>7593657</wp:posOffset>
                    </wp:positionV>
                    <wp:extent cx="6006465" cy="1469772"/>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469772"/>
                            </a:xfrm>
                            <a:prstGeom prst="rect">
                              <a:avLst/>
                            </a:prstGeom>
                            <a:noFill/>
                            <a:ln w="6350">
                              <a:noFill/>
                            </a:ln>
                          </wps:spPr>
                          <wps:txbx>
                            <w:txbxContent>
                              <w:p w14:paraId="10B413DF" w14:textId="61122A86" w:rsidR="004A2286" w:rsidRDefault="00B70AA1" w:rsidP="008D44C8">
                                <w:pPr>
                                  <w:pStyle w:val="TitelTitelseite"/>
                                </w:pPr>
                                <w:r>
                                  <w:t>Portfolio</w:t>
                                </w:r>
                              </w:p>
                              <w:p w14:paraId="676B1DD6" w14:textId="77152829" w:rsidR="00F02C15" w:rsidRDefault="001F3CB3" w:rsidP="00F02C15">
                                <w:pPr>
                                  <w:pStyle w:val="UntertitelTitelseite"/>
                                  <w:tabs>
                                    <w:tab w:val="left" w:pos="1560"/>
                                  </w:tabs>
                                  <w:rPr>
                                    <w:sz w:val="32"/>
                                    <w:szCs w:val="32"/>
                                  </w:rPr>
                                </w:pPr>
                                <w:r>
                                  <w:rPr>
                                    <w:sz w:val="32"/>
                                    <w:szCs w:val="32"/>
                                  </w:rPr>
                                  <w:t>Autor</w:t>
                                </w:r>
                                <w:r w:rsidR="00F02C15">
                                  <w:rPr>
                                    <w:sz w:val="32"/>
                                    <w:szCs w:val="32"/>
                                  </w:rPr>
                                  <w:t xml:space="preserve">: </w:t>
                                </w:r>
                                <w:r w:rsidR="00007CCE">
                                  <w:rPr>
                                    <w:sz w:val="32"/>
                                    <w:szCs w:val="32"/>
                                  </w:rPr>
                                  <w:tab/>
                                  <w:t>Davi Meyer</w:t>
                                </w:r>
                                <w:r w:rsidR="00F02C15">
                                  <w:rPr>
                                    <w:sz w:val="32"/>
                                    <w:szCs w:val="32"/>
                                  </w:rPr>
                                  <w:tab/>
                                </w:r>
                              </w:p>
                              <w:p w14:paraId="1364940E" w14:textId="01B2A310" w:rsidR="004A2286" w:rsidRPr="00F02C15" w:rsidRDefault="00F02C15" w:rsidP="00F02C15">
                                <w:pPr>
                                  <w:pStyle w:val="UntertitelTitelseite"/>
                                  <w:tabs>
                                    <w:tab w:val="left" w:pos="1560"/>
                                  </w:tabs>
                                  <w:rPr>
                                    <w:sz w:val="32"/>
                                    <w:szCs w:val="32"/>
                                  </w:rPr>
                                </w:pPr>
                                <w:r w:rsidRPr="00F02C15">
                                  <w:rPr>
                                    <w:sz w:val="32"/>
                                    <w:szCs w:val="32"/>
                                  </w:rPr>
                                  <w:t xml:space="preserve">Betreuer: </w:t>
                                </w:r>
                                <w:r w:rsidR="00007CCE">
                                  <w:rPr>
                                    <w:sz w:val="32"/>
                                    <w:szCs w:val="32"/>
                                  </w:rPr>
                                  <w:tab/>
                                  <w:t>Ivan Cammarota</w:t>
                                </w:r>
                              </w:p>
                              <w:p w14:paraId="1490937D" w14:textId="77C1E30F" w:rsidR="00F02C15" w:rsidRPr="00F02C15" w:rsidRDefault="00F02C15" w:rsidP="00F02C15">
                                <w:pPr>
                                  <w:pStyle w:val="UntertitelTitelseite"/>
                                  <w:tabs>
                                    <w:tab w:val="left" w:pos="1560"/>
                                  </w:tabs>
                                  <w:rPr>
                                    <w:sz w:val="32"/>
                                    <w:szCs w:val="32"/>
                                  </w:rPr>
                                </w:pPr>
                                <w:r w:rsidRPr="00F02C15">
                                  <w:rPr>
                                    <w:sz w:val="32"/>
                                    <w:szCs w:val="32"/>
                                  </w:rPr>
                                  <w:t xml:space="preserve">Datum: </w:t>
                                </w:r>
                                <w:r w:rsidR="00007CCE">
                                  <w:rPr>
                                    <w:sz w:val="32"/>
                                    <w:szCs w:val="32"/>
                                  </w:rPr>
                                  <w:tab/>
                                  <w:t>1. Februar 2023</w:t>
                                </w:r>
                              </w:p>
                              <w:p w14:paraId="0976D0F2" w14:textId="77777777" w:rsidR="00F02C15" w:rsidRPr="00F02C15" w:rsidRDefault="00F02C15" w:rsidP="00F02C15">
                                <w:pPr>
                                  <w:pStyle w:val="UntertitelTitelseite"/>
                                  <w:tabs>
                                    <w:tab w:val="left" w:pos="1560"/>
                                  </w:tabs>
                                  <w:rPr>
                                    <w:sz w:val="32"/>
                                    <w:szCs w:val="32"/>
                                  </w:rPr>
                                </w:pPr>
                              </w:p>
                              <w:p w14:paraId="2E3A7FAC"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3A54F3" id="_x0000_t202" coordsize="21600,21600" o:spt="202" path="m,l,21600r21600,l21600,xe">
                    <v:stroke joinstyle="miter"/>
                    <v:path gradientshapeok="t" o:connecttype="rect"/>
                  </v:shapetype>
                  <v:shape id="Textfeld 15" o:spid="_x0000_s1026" type="#_x0000_t202" style="position:absolute;left:0;text-align:left;margin-left:-4.6pt;margin-top:597.95pt;width:472.95pt;height:11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" filled="f" stroked="f" strokeweight=".5pt">
                    <v:textbox>
                      <w:txbxContent>
                        <w:p w14:paraId="10B413DF" w14:textId="61122A86" w:rsidR="004A2286" w:rsidRDefault="00B70AA1" w:rsidP="008D44C8">
                          <w:pPr>
                            <w:pStyle w:val="TitelTitelseite"/>
                          </w:pPr>
                          <w:r>
                            <w:t>Portfolio</w:t>
                          </w:r>
                        </w:p>
                        <w:p w14:paraId="676B1DD6" w14:textId="77152829" w:rsidR="00F02C15" w:rsidRDefault="001F3CB3" w:rsidP="00F02C15">
                          <w:pPr>
                            <w:pStyle w:val="UntertitelTitelseite"/>
                            <w:tabs>
                              <w:tab w:val="left" w:pos="1560"/>
                            </w:tabs>
                            <w:rPr>
                              <w:sz w:val="32"/>
                              <w:szCs w:val="32"/>
                            </w:rPr>
                          </w:pPr>
                          <w:r>
                            <w:rPr>
                              <w:sz w:val="32"/>
                              <w:szCs w:val="32"/>
                            </w:rPr>
                            <w:t>Autor</w:t>
                          </w:r>
                          <w:r w:rsidR="00F02C15">
                            <w:rPr>
                              <w:sz w:val="32"/>
                              <w:szCs w:val="32"/>
                            </w:rPr>
                            <w:t xml:space="preserve">: </w:t>
                          </w:r>
                          <w:r w:rsidR="00007CCE">
                            <w:rPr>
                              <w:sz w:val="32"/>
                              <w:szCs w:val="32"/>
                            </w:rPr>
                            <w:tab/>
                            <w:t>Davi Meyer</w:t>
                          </w:r>
                          <w:r w:rsidR="00F02C15">
                            <w:rPr>
                              <w:sz w:val="32"/>
                              <w:szCs w:val="32"/>
                            </w:rPr>
                            <w:tab/>
                          </w:r>
                        </w:p>
                        <w:p w14:paraId="1364940E" w14:textId="01B2A310" w:rsidR="004A2286" w:rsidRPr="00F02C15" w:rsidRDefault="00F02C15" w:rsidP="00F02C15">
                          <w:pPr>
                            <w:pStyle w:val="UntertitelTitelseite"/>
                            <w:tabs>
                              <w:tab w:val="left" w:pos="1560"/>
                            </w:tabs>
                            <w:rPr>
                              <w:sz w:val="32"/>
                              <w:szCs w:val="32"/>
                            </w:rPr>
                          </w:pPr>
                          <w:r w:rsidRPr="00F02C15">
                            <w:rPr>
                              <w:sz w:val="32"/>
                              <w:szCs w:val="32"/>
                            </w:rPr>
                            <w:t xml:space="preserve">Betreuer: </w:t>
                          </w:r>
                          <w:r w:rsidR="00007CCE">
                            <w:rPr>
                              <w:sz w:val="32"/>
                              <w:szCs w:val="32"/>
                            </w:rPr>
                            <w:tab/>
                            <w:t>Ivan Cammarota</w:t>
                          </w:r>
                        </w:p>
                        <w:p w14:paraId="1490937D" w14:textId="77C1E30F" w:rsidR="00F02C15" w:rsidRPr="00F02C15" w:rsidRDefault="00F02C15" w:rsidP="00F02C15">
                          <w:pPr>
                            <w:pStyle w:val="UntertitelTitelseite"/>
                            <w:tabs>
                              <w:tab w:val="left" w:pos="1560"/>
                            </w:tabs>
                            <w:rPr>
                              <w:sz w:val="32"/>
                              <w:szCs w:val="32"/>
                            </w:rPr>
                          </w:pPr>
                          <w:r w:rsidRPr="00F02C15">
                            <w:rPr>
                              <w:sz w:val="32"/>
                              <w:szCs w:val="32"/>
                            </w:rPr>
                            <w:t xml:space="preserve">Datum: </w:t>
                          </w:r>
                          <w:r w:rsidR="00007CCE">
                            <w:rPr>
                              <w:sz w:val="32"/>
                              <w:szCs w:val="32"/>
                            </w:rPr>
                            <w:tab/>
                            <w:t>1. Februar 2023</w:t>
                          </w:r>
                        </w:p>
                        <w:p w14:paraId="0976D0F2" w14:textId="77777777" w:rsidR="00F02C15" w:rsidRPr="00F02C15" w:rsidRDefault="00F02C15" w:rsidP="00F02C15">
                          <w:pPr>
                            <w:pStyle w:val="UntertitelTitelseite"/>
                            <w:tabs>
                              <w:tab w:val="left" w:pos="1560"/>
                            </w:tabs>
                            <w:rPr>
                              <w:sz w:val="32"/>
                              <w:szCs w:val="32"/>
                            </w:rPr>
                          </w:pPr>
                        </w:p>
                        <w:p w14:paraId="2E3A7FAC" w14:textId="77777777"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8B146E">
            <w:rPr>
              <w:noProof/>
              <w:lang w:eastAsia="de-CH"/>
            </w:rPr>
            <w:drawing>
              <wp:anchor distT="0" distB="0" distL="114300" distR="114300" simplePos="0" relativeHeight="251718656" behindDoc="1" locked="0" layoutInCell="1" allowOverlap="1" wp14:anchorId="04EF89D5" wp14:editId="74876EB7">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AAF677B" wp14:editId="06219D0C">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6608" behindDoc="0" locked="0" layoutInCell="1" allowOverlap="1" wp14:anchorId="52929426" wp14:editId="5C4A57E2">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0414E"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2B1A7064" wp14:editId="3056666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p w14:paraId="48B179BB" w14:textId="77777777" w:rsidR="00F02C15" w:rsidRPr="00F02C15" w:rsidRDefault="00F02C15" w:rsidP="00F02C15">
      <w:pPr>
        <w:rPr>
          <w:b/>
          <w:sz w:val="42"/>
          <w:szCs w:val="42"/>
          <w:lang w:val="de-DE"/>
        </w:rPr>
      </w:pPr>
      <w:r w:rsidRPr="00F02C15">
        <w:rPr>
          <w:b/>
          <w:sz w:val="42"/>
          <w:szCs w:val="42"/>
          <w:lang w:val="de-DE"/>
        </w:rPr>
        <w:lastRenderedPageBreak/>
        <w:t>Inhalt</w:t>
      </w:r>
    </w:p>
    <w:p w14:paraId="5B97CC4E" w14:textId="77777777" w:rsidR="00E16F3F" w:rsidRDefault="00860FD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"1-1" \h \z \u </w:instrText>
      </w:r>
      <w:r>
        <w:rPr>
          <w:bCs/>
          <w:lang w:val="de-DE"/>
        </w:rPr>
        <w:fldChar w:fldCharType="separate"/>
      </w:r>
      <w:hyperlink w:anchor="_Toc76134697" w:history="1">
        <w:r w:rsidR="00E16F3F" w:rsidRPr="0079772D">
          <w:rPr>
            <w:rStyle w:val="Hyperlink"/>
          </w:rPr>
          <w:t>1</w:t>
        </w:r>
        <w:r w:rsidR="00E16F3F">
          <w:rPr>
            <w:rFonts w:asciiTheme="minorHAnsi" w:eastAsiaTheme="minorEastAsia" w:hAnsiTheme="minorHAnsi"/>
            <w:b w:val="0"/>
            <w:lang w:eastAsia="de-CH"/>
          </w:rPr>
          <w:tab/>
        </w:r>
        <w:r w:rsidR="00E16F3F" w:rsidRPr="0079772D">
          <w:rPr>
            <w:rStyle w:val="Hyperlink"/>
          </w:rPr>
          <w:t>Abstract (Kurzbeschreibung)</w:t>
        </w:r>
        <w:r w:rsidR="00E16F3F">
          <w:rPr>
            <w:webHidden/>
          </w:rPr>
          <w:tab/>
        </w:r>
        <w:r w:rsidR="00E16F3F">
          <w:rPr>
            <w:webHidden/>
          </w:rPr>
          <w:fldChar w:fldCharType="begin"/>
        </w:r>
        <w:r w:rsidR="00E16F3F">
          <w:rPr>
            <w:webHidden/>
          </w:rPr>
          <w:instrText xml:space="preserve"> PAGEREF _Toc76134697 \h </w:instrText>
        </w:r>
        <w:r w:rsidR="00E16F3F">
          <w:rPr>
            <w:webHidden/>
          </w:rPr>
        </w:r>
        <w:r w:rsidR="00E16F3F">
          <w:rPr>
            <w:webHidden/>
          </w:rPr>
          <w:fldChar w:fldCharType="separate"/>
        </w:r>
        <w:r w:rsidR="00E16F3F">
          <w:rPr>
            <w:webHidden/>
          </w:rPr>
          <w:t>2</w:t>
        </w:r>
        <w:r w:rsidR="00E16F3F">
          <w:rPr>
            <w:webHidden/>
          </w:rPr>
          <w:fldChar w:fldCharType="end"/>
        </w:r>
      </w:hyperlink>
    </w:p>
    <w:p w14:paraId="6985B037" w14:textId="77777777" w:rsidR="00E16F3F" w:rsidRDefault="00000000">
      <w:pPr>
        <w:pStyle w:val="Verzeichnis1"/>
        <w:rPr>
          <w:rFonts w:asciiTheme="minorHAnsi" w:eastAsiaTheme="minorEastAsia" w:hAnsiTheme="minorHAnsi"/>
          <w:b w:val="0"/>
          <w:lang w:eastAsia="de-CH"/>
        </w:rPr>
      </w:pPr>
      <w:hyperlink w:anchor="_Toc76134698" w:history="1">
        <w:r w:rsidR="00E16F3F" w:rsidRPr="0079772D">
          <w:rPr>
            <w:rStyle w:val="Hyperlink"/>
          </w:rPr>
          <w:t>2</w:t>
        </w:r>
        <w:r w:rsidR="00E16F3F">
          <w:rPr>
            <w:rFonts w:asciiTheme="minorHAnsi" w:eastAsiaTheme="minorEastAsia" w:hAnsiTheme="minorHAnsi"/>
            <w:b w:val="0"/>
            <w:lang w:eastAsia="de-CH"/>
          </w:rPr>
          <w:tab/>
        </w:r>
        <w:r w:rsidR="00E16F3F" w:rsidRPr="0079772D">
          <w:rPr>
            <w:rStyle w:val="Hyperlink"/>
          </w:rPr>
          <w:t>Lastenheft (Aufgabenstellung)</w:t>
        </w:r>
        <w:r w:rsidR="00E16F3F">
          <w:rPr>
            <w:webHidden/>
          </w:rPr>
          <w:tab/>
        </w:r>
        <w:r w:rsidR="00E16F3F">
          <w:rPr>
            <w:webHidden/>
          </w:rPr>
          <w:fldChar w:fldCharType="begin"/>
        </w:r>
        <w:r w:rsidR="00E16F3F">
          <w:rPr>
            <w:webHidden/>
          </w:rPr>
          <w:instrText xml:space="preserve"> PAGEREF _Toc76134698 \h </w:instrText>
        </w:r>
        <w:r w:rsidR="00E16F3F">
          <w:rPr>
            <w:webHidden/>
          </w:rPr>
        </w:r>
        <w:r w:rsidR="00E16F3F">
          <w:rPr>
            <w:webHidden/>
          </w:rPr>
          <w:fldChar w:fldCharType="separate"/>
        </w:r>
        <w:r w:rsidR="00E16F3F">
          <w:rPr>
            <w:webHidden/>
          </w:rPr>
          <w:t>3</w:t>
        </w:r>
        <w:r w:rsidR="00E16F3F">
          <w:rPr>
            <w:webHidden/>
          </w:rPr>
          <w:fldChar w:fldCharType="end"/>
        </w:r>
      </w:hyperlink>
    </w:p>
    <w:p w14:paraId="48C60CB1" w14:textId="77777777" w:rsidR="00E16F3F" w:rsidRDefault="00000000">
      <w:pPr>
        <w:pStyle w:val="Verzeichnis1"/>
        <w:rPr>
          <w:rFonts w:asciiTheme="minorHAnsi" w:eastAsiaTheme="minorEastAsia" w:hAnsiTheme="minorHAnsi"/>
          <w:b w:val="0"/>
          <w:lang w:eastAsia="de-CH"/>
        </w:rPr>
      </w:pPr>
      <w:hyperlink w:anchor="_Toc76134699" w:history="1">
        <w:r w:rsidR="00E16F3F" w:rsidRPr="0079772D">
          <w:rPr>
            <w:rStyle w:val="Hyperlink"/>
          </w:rPr>
          <w:t>3</w:t>
        </w:r>
        <w:r w:rsidR="00E16F3F">
          <w:rPr>
            <w:rFonts w:asciiTheme="minorHAnsi" w:eastAsiaTheme="minorEastAsia" w:hAnsiTheme="minorHAnsi"/>
            <w:b w:val="0"/>
            <w:lang w:eastAsia="de-CH"/>
          </w:rPr>
          <w:tab/>
        </w:r>
        <w:r w:rsidR="00E16F3F" w:rsidRPr="0079772D">
          <w:rPr>
            <w:rStyle w:val="Hyperlink"/>
          </w:rPr>
          <w:t>Zielpublikum</w:t>
        </w:r>
        <w:r w:rsidR="00E16F3F">
          <w:rPr>
            <w:webHidden/>
          </w:rPr>
          <w:tab/>
        </w:r>
        <w:r w:rsidR="00E16F3F">
          <w:rPr>
            <w:webHidden/>
          </w:rPr>
          <w:fldChar w:fldCharType="begin"/>
        </w:r>
        <w:r w:rsidR="00E16F3F">
          <w:rPr>
            <w:webHidden/>
          </w:rPr>
          <w:instrText xml:space="preserve"> PAGEREF _Toc76134699 \h </w:instrText>
        </w:r>
        <w:r w:rsidR="00E16F3F">
          <w:rPr>
            <w:webHidden/>
          </w:rPr>
        </w:r>
        <w:r w:rsidR="00E16F3F">
          <w:rPr>
            <w:webHidden/>
          </w:rPr>
          <w:fldChar w:fldCharType="separate"/>
        </w:r>
        <w:r w:rsidR="00E16F3F">
          <w:rPr>
            <w:webHidden/>
          </w:rPr>
          <w:t>5</w:t>
        </w:r>
        <w:r w:rsidR="00E16F3F">
          <w:rPr>
            <w:webHidden/>
          </w:rPr>
          <w:fldChar w:fldCharType="end"/>
        </w:r>
      </w:hyperlink>
    </w:p>
    <w:p w14:paraId="70E1AC8D" w14:textId="77777777" w:rsidR="00E16F3F" w:rsidRDefault="00000000">
      <w:pPr>
        <w:pStyle w:val="Verzeichnis1"/>
        <w:rPr>
          <w:rFonts w:asciiTheme="minorHAnsi" w:eastAsiaTheme="minorEastAsia" w:hAnsiTheme="minorHAnsi"/>
          <w:b w:val="0"/>
          <w:lang w:eastAsia="de-CH"/>
        </w:rPr>
      </w:pPr>
      <w:hyperlink w:anchor="_Toc76134700" w:history="1">
        <w:r w:rsidR="00E16F3F" w:rsidRPr="0079772D">
          <w:rPr>
            <w:rStyle w:val="Hyperlink"/>
          </w:rPr>
          <w:t>4</w:t>
        </w:r>
        <w:r w:rsidR="00E16F3F">
          <w:rPr>
            <w:rFonts w:asciiTheme="minorHAnsi" w:eastAsiaTheme="minorEastAsia" w:hAnsiTheme="minorHAnsi"/>
            <w:b w:val="0"/>
            <w:lang w:eastAsia="de-CH"/>
          </w:rPr>
          <w:tab/>
        </w:r>
        <w:r w:rsidR="00E16F3F" w:rsidRPr="0079772D">
          <w:rPr>
            <w:rStyle w:val="Hyperlink"/>
          </w:rPr>
          <w:t>Sitemap</w:t>
        </w:r>
        <w:r w:rsidR="00E16F3F">
          <w:rPr>
            <w:webHidden/>
          </w:rPr>
          <w:tab/>
        </w:r>
        <w:r w:rsidR="00E16F3F">
          <w:rPr>
            <w:webHidden/>
          </w:rPr>
          <w:fldChar w:fldCharType="begin"/>
        </w:r>
        <w:r w:rsidR="00E16F3F">
          <w:rPr>
            <w:webHidden/>
          </w:rPr>
          <w:instrText xml:space="preserve"> PAGEREF _Toc76134700 \h </w:instrText>
        </w:r>
        <w:r w:rsidR="00E16F3F">
          <w:rPr>
            <w:webHidden/>
          </w:rPr>
        </w:r>
        <w:r w:rsidR="00E16F3F">
          <w:rPr>
            <w:webHidden/>
          </w:rPr>
          <w:fldChar w:fldCharType="separate"/>
        </w:r>
        <w:r w:rsidR="00E16F3F">
          <w:rPr>
            <w:webHidden/>
          </w:rPr>
          <w:t>5</w:t>
        </w:r>
        <w:r w:rsidR="00E16F3F">
          <w:rPr>
            <w:webHidden/>
          </w:rPr>
          <w:fldChar w:fldCharType="end"/>
        </w:r>
      </w:hyperlink>
    </w:p>
    <w:p w14:paraId="1CA59DA7" w14:textId="77777777" w:rsidR="00E16F3F" w:rsidRDefault="00000000">
      <w:pPr>
        <w:pStyle w:val="Verzeichnis1"/>
        <w:rPr>
          <w:rFonts w:asciiTheme="minorHAnsi" w:eastAsiaTheme="minorEastAsia" w:hAnsiTheme="minorHAnsi"/>
          <w:b w:val="0"/>
          <w:lang w:eastAsia="de-CH"/>
        </w:rPr>
      </w:pPr>
      <w:hyperlink w:anchor="_Toc76134701" w:history="1">
        <w:r w:rsidR="00E16F3F" w:rsidRPr="0079772D">
          <w:rPr>
            <w:rStyle w:val="Hyperlink"/>
          </w:rPr>
          <w:t>5</w:t>
        </w:r>
        <w:r w:rsidR="00E16F3F">
          <w:rPr>
            <w:rFonts w:asciiTheme="minorHAnsi" w:eastAsiaTheme="minorEastAsia" w:hAnsiTheme="minorHAnsi"/>
            <w:b w:val="0"/>
            <w:lang w:eastAsia="de-CH"/>
          </w:rPr>
          <w:tab/>
        </w:r>
        <w:r w:rsidR="00E16F3F" w:rsidRPr="0079772D">
          <w:rPr>
            <w:rStyle w:val="Hyperlink"/>
          </w:rPr>
          <w:t>Navigation</w:t>
        </w:r>
        <w:r w:rsidR="00E16F3F">
          <w:rPr>
            <w:webHidden/>
          </w:rPr>
          <w:tab/>
        </w:r>
        <w:r w:rsidR="00E16F3F">
          <w:rPr>
            <w:webHidden/>
          </w:rPr>
          <w:fldChar w:fldCharType="begin"/>
        </w:r>
        <w:r w:rsidR="00E16F3F">
          <w:rPr>
            <w:webHidden/>
          </w:rPr>
          <w:instrText xml:space="preserve"> PAGEREF _Toc76134701 \h </w:instrText>
        </w:r>
        <w:r w:rsidR="00E16F3F">
          <w:rPr>
            <w:webHidden/>
          </w:rPr>
        </w:r>
        <w:r w:rsidR="00E16F3F">
          <w:rPr>
            <w:webHidden/>
          </w:rPr>
          <w:fldChar w:fldCharType="separate"/>
        </w:r>
        <w:r w:rsidR="00E16F3F">
          <w:rPr>
            <w:webHidden/>
          </w:rPr>
          <w:t>6</w:t>
        </w:r>
        <w:r w:rsidR="00E16F3F">
          <w:rPr>
            <w:webHidden/>
          </w:rPr>
          <w:fldChar w:fldCharType="end"/>
        </w:r>
      </w:hyperlink>
    </w:p>
    <w:p w14:paraId="189DD009" w14:textId="77777777" w:rsidR="00E16F3F" w:rsidRDefault="00000000">
      <w:pPr>
        <w:pStyle w:val="Verzeichnis1"/>
        <w:rPr>
          <w:rFonts w:asciiTheme="minorHAnsi" w:eastAsiaTheme="minorEastAsia" w:hAnsiTheme="minorHAnsi"/>
          <w:b w:val="0"/>
          <w:lang w:eastAsia="de-CH"/>
        </w:rPr>
      </w:pPr>
      <w:hyperlink w:anchor="_Toc76134702" w:history="1">
        <w:r w:rsidR="00E16F3F" w:rsidRPr="0079772D">
          <w:rPr>
            <w:rStyle w:val="Hyperlink"/>
          </w:rPr>
          <w:t>6</w:t>
        </w:r>
        <w:r w:rsidR="00E16F3F">
          <w:rPr>
            <w:rFonts w:asciiTheme="minorHAnsi" w:eastAsiaTheme="minorEastAsia" w:hAnsiTheme="minorHAnsi"/>
            <w:b w:val="0"/>
            <w:lang w:eastAsia="de-CH"/>
          </w:rPr>
          <w:tab/>
        </w:r>
        <w:r w:rsidR="00E16F3F" w:rsidRPr="0079772D">
          <w:rPr>
            <w:rStyle w:val="Hyperlink"/>
          </w:rPr>
          <w:t>Farbschema</w:t>
        </w:r>
        <w:r w:rsidR="00E16F3F">
          <w:rPr>
            <w:webHidden/>
          </w:rPr>
          <w:tab/>
        </w:r>
        <w:r w:rsidR="00E16F3F">
          <w:rPr>
            <w:webHidden/>
          </w:rPr>
          <w:fldChar w:fldCharType="begin"/>
        </w:r>
        <w:r w:rsidR="00E16F3F">
          <w:rPr>
            <w:webHidden/>
          </w:rPr>
          <w:instrText xml:space="preserve"> PAGEREF _Toc76134702 \h </w:instrText>
        </w:r>
        <w:r w:rsidR="00E16F3F">
          <w:rPr>
            <w:webHidden/>
          </w:rPr>
        </w:r>
        <w:r w:rsidR="00E16F3F">
          <w:rPr>
            <w:webHidden/>
          </w:rPr>
          <w:fldChar w:fldCharType="separate"/>
        </w:r>
        <w:r w:rsidR="00E16F3F">
          <w:rPr>
            <w:webHidden/>
          </w:rPr>
          <w:t>7</w:t>
        </w:r>
        <w:r w:rsidR="00E16F3F">
          <w:rPr>
            <w:webHidden/>
          </w:rPr>
          <w:fldChar w:fldCharType="end"/>
        </w:r>
      </w:hyperlink>
    </w:p>
    <w:p w14:paraId="79429DDE" w14:textId="77777777" w:rsidR="00E16F3F" w:rsidRDefault="00000000">
      <w:pPr>
        <w:pStyle w:val="Verzeichnis1"/>
        <w:rPr>
          <w:rFonts w:asciiTheme="minorHAnsi" w:eastAsiaTheme="minorEastAsia" w:hAnsiTheme="minorHAnsi"/>
          <w:b w:val="0"/>
          <w:lang w:eastAsia="de-CH"/>
        </w:rPr>
      </w:pPr>
      <w:hyperlink w:anchor="_Toc76134703" w:history="1">
        <w:r w:rsidR="00E16F3F" w:rsidRPr="0079772D">
          <w:rPr>
            <w:rStyle w:val="Hyperlink"/>
          </w:rPr>
          <w:t>7</w:t>
        </w:r>
        <w:r w:rsidR="00E16F3F">
          <w:rPr>
            <w:rFonts w:asciiTheme="minorHAnsi" w:eastAsiaTheme="minorEastAsia" w:hAnsiTheme="minorHAnsi"/>
            <w:b w:val="0"/>
            <w:lang w:eastAsia="de-CH"/>
          </w:rPr>
          <w:tab/>
        </w:r>
        <w:r w:rsidR="00E16F3F" w:rsidRPr="0079772D">
          <w:rPr>
            <w:rStyle w:val="Hyperlink"/>
          </w:rPr>
          <w:t>Schriftarten</w:t>
        </w:r>
        <w:r w:rsidR="00E16F3F">
          <w:rPr>
            <w:webHidden/>
          </w:rPr>
          <w:tab/>
        </w:r>
        <w:r w:rsidR="00E16F3F">
          <w:rPr>
            <w:webHidden/>
          </w:rPr>
          <w:fldChar w:fldCharType="begin"/>
        </w:r>
        <w:r w:rsidR="00E16F3F">
          <w:rPr>
            <w:webHidden/>
          </w:rPr>
          <w:instrText xml:space="preserve"> PAGEREF _Toc76134703 \h </w:instrText>
        </w:r>
        <w:r w:rsidR="00E16F3F">
          <w:rPr>
            <w:webHidden/>
          </w:rPr>
        </w:r>
        <w:r w:rsidR="00E16F3F">
          <w:rPr>
            <w:webHidden/>
          </w:rPr>
          <w:fldChar w:fldCharType="separate"/>
        </w:r>
        <w:r w:rsidR="00E16F3F">
          <w:rPr>
            <w:webHidden/>
          </w:rPr>
          <w:t>8</w:t>
        </w:r>
        <w:r w:rsidR="00E16F3F">
          <w:rPr>
            <w:webHidden/>
          </w:rPr>
          <w:fldChar w:fldCharType="end"/>
        </w:r>
      </w:hyperlink>
    </w:p>
    <w:p w14:paraId="0BAF3B1F" w14:textId="77777777" w:rsidR="00E16F3F" w:rsidRDefault="00000000">
      <w:pPr>
        <w:pStyle w:val="Verzeichnis1"/>
        <w:rPr>
          <w:rFonts w:asciiTheme="minorHAnsi" w:eastAsiaTheme="minorEastAsia" w:hAnsiTheme="minorHAnsi"/>
          <w:b w:val="0"/>
          <w:lang w:eastAsia="de-CH"/>
        </w:rPr>
      </w:pPr>
      <w:hyperlink w:anchor="_Toc76134704" w:history="1">
        <w:r w:rsidR="00E16F3F" w:rsidRPr="0079772D">
          <w:rPr>
            <w:rStyle w:val="Hyperlink"/>
          </w:rPr>
          <w:t>8</w:t>
        </w:r>
        <w:r w:rsidR="00E16F3F">
          <w:rPr>
            <w:rFonts w:asciiTheme="minorHAnsi" w:eastAsiaTheme="minorEastAsia" w:hAnsiTheme="minorHAnsi"/>
            <w:b w:val="0"/>
            <w:lang w:eastAsia="de-CH"/>
          </w:rPr>
          <w:tab/>
        </w:r>
        <w:r w:rsidR="00E16F3F" w:rsidRPr="0079772D">
          <w:rPr>
            <w:rStyle w:val="Hyperlink"/>
          </w:rPr>
          <w:t>Auswahl der Medienformate</w:t>
        </w:r>
        <w:r w:rsidR="00E16F3F">
          <w:rPr>
            <w:webHidden/>
          </w:rPr>
          <w:tab/>
        </w:r>
        <w:r w:rsidR="00E16F3F">
          <w:rPr>
            <w:webHidden/>
          </w:rPr>
          <w:fldChar w:fldCharType="begin"/>
        </w:r>
        <w:r w:rsidR="00E16F3F">
          <w:rPr>
            <w:webHidden/>
          </w:rPr>
          <w:instrText xml:space="preserve"> PAGEREF _Toc76134704 \h </w:instrText>
        </w:r>
        <w:r w:rsidR="00E16F3F">
          <w:rPr>
            <w:webHidden/>
          </w:rPr>
        </w:r>
        <w:r w:rsidR="00E16F3F">
          <w:rPr>
            <w:webHidden/>
          </w:rPr>
          <w:fldChar w:fldCharType="separate"/>
        </w:r>
        <w:r w:rsidR="00E16F3F">
          <w:rPr>
            <w:webHidden/>
          </w:rPr>
          <w:t>8</w:t>
        </w:r>
        <w:r w:rsidR="00E16F3F">
          <w:rPr>
            <w:webHidden/>
          </w:rPr>
          <w:fldChar w:fldCharType="end"/>
        </w:r>
      </w:hyperlink>
    </w:p>
    <w:p w14:paraId="5C7BD646" w14:textId="77777777" w:rsidR="00E16F3F" w:rsidRDefault="00000000">
      <w:pPr>
        <w:pStyle w:val="Verzeichnis1"/>
        <w:rPr>
          <w:rFonts w:asciiTheme="minorHAnsi" w:eastAsiaTheme="minorEastAsia" w:hAnsiTheme="minorHAnsi"/>
          <w:b w:val="0"/>
          <w:lang w:eastAsia="de-CH"/>
        </w:rPr>
      </w:pPr>
      <w:hyperlink w:anchor="_Toc76134705" w:history="1">
        <w:r w:rsidR="00E16F3F" w:rsidRPr="0079772D">
          <w:rPr>
            <w:rStyle w:val="Hyperlink"/>
          </w:rPr>
          <w:t>9</w:t>
        </w:r>
        <w:r w:rsidR="00E16F3F">
          <w:rPr>
            <w:rFonts w:asciiTheme="minorHAnsi" w:eastAsiaTheme="minorEastAsia" w:hAnsiTheme="minorHAnsi"/>
            <w:b w:val="0"/>
            <w:lang w:eastAsia="de-CH"/>
          </w:rPr>
          <w:tab/>
        </w:r>
        <w:r w:rsidR="00E16F3F" w:rsidRPr="0079772D">
          <w:rPr>
            <w:rStyle w:val="Hyperlink"/>
          </w:rPr>
          <w:t>Testing</w:t>
        </w:r>
        <w:r w:rsidR="00E16F3F">
          <w:rPr>
            <w:webHidden/>
          </w:rPr>
          <w:tab/>
        </w:r>
        <w:r w:rsidR="00E16F3F">
          <w:rPr>
            <w:webHidden/>
          </w:rPr>
          <w:fldChar w:fldCharType="begin"/>
        </w:r>
        <w:r w:rsidR="00E16F3F">
          <w:rPr>
            <w:webHidden/>
          </w:rPr>
          <w:instrText xml:space="preserve"> PAGEREF _Toc76134705 \h </w:instrText>
        </w:r>
        <w:r w:rsidR="00E16F3F">
          <w:rPr>
            <w:webHidden/>
          </w:rPr>
        </w:r>
        <w:r w:rsidR="00E16F3F">
          <w:rPr>
            <w:webHidden/>
          </w:rPr>
          <w:fldChar w:fldCharType="separate"/>
        </w:r>
        <w:r w:rsidR="00E16F3F">
          <w:rPr>
            <w:webHidden/>
          </w:rPr>
          <w:t>9</w:t>
        </w:r>
        <w:r w:rsidR="00E16F3F">
          <w:rPr>
            <w:webHidden/>
          </w:rPr>
          <w:fldChar w:fldCharType="end"/>
        </w:r>
      </w:hyperlink>
    </w:p>
    <w:p w14:paraId="15D8163F" w14:textId="77777777" w:rsidR="00E16F3F" w:rsidRDefault="00000000">
      <w:pPr>
        <w:pStyle w:val="Verzeichnis1"/>
        <w:rPr>
          <w:rFonts w:asciiTheme="minorHAnsi" w:eastAsiaTheme="minorEastAsia" w:hAnsiTheme="minorHAnsi"/>
          <w:b w:val="0"/>
          <w:lang w:eastAsia="de-CH"/>
        </w:rPr>
      </w:pPr>
      <w:hyperlink w:anchor="_Toc76134706" w:history="1">
        <w:r w:rsidR="00E16F3F" w:rsidRPr="0079772D">
          <w:rPr>
            <w:rStyle w:val="Hyperlink"/>
          </w:rPr>
          <w:t>10</w:t>
        </w:r>
        <w:r w:rsidR="00E16F3F">
          <w:rPr>
            <w:rFonts w:asciiTheme="minorHAnsi" w:eastAsiaTheme="minorEastAsia" w:hAnsiTheme="minorHAnsi"/>
            <w:b w:val="0"/>
            <w:lang w:eastAsia="de-CH"/>
          </w:rPr>
          <w:tab/>
        </w:r>
        <w:r w:rsidR="00E16F3F" w:rsidRPr="0079772D">
          <w:rPr>
            <w:rStyle w:val="Hyperlink"/>
          </w:rPr>
          <w:t>Fazit</w:t>
        </w:r>
        <w:r w:rsidR="00E16F3F">
          <w:rPr>
            <w:webHidden/>
          </w:rPr>
          <w:tab/>
        </w:r>
        <w:r w:rsidR="00E16F3F">
          <w:rPr>
            <w:webHidden/>
          </w:rPr>
          <w:fldChar w:fldCharType="begin"/>
        </w:r>
        <w:r w:rsidR="00E16F3F">
          <w:rPr>
            <w:webHidden/>
          </w:rPr>
          <w:instrText xml:space="preserve"> PAGEREF _Toc76134706 \h </w:instrText>
        </w:r>
        <w:r w:rsidR="00E16F3F">
          <w:rPr>
            <w:webHidden/>
          </w:rPr>
        </w:r>
        <w:r w:rsidR="00E16F3F">
          <w:rPr>
            <w:webHidden/>
          </w:rPr>
          <w:fldChar w:fldCharType="separate"/>
        </w:r>
        <w:r w:rsidR="00E16F3F">
          <w:rPr>
            <w:webHidden/>
          </w:rPr>
          <w:t>10</w:t>
        </w:r>
        <w:r w:rsidR="00E16F3F">
          <w:rPr>
            <w:webHidden/>
          </w:rPr>
          <w:fldChar w:fldCharType="end"/>
        </w:r>
      </w:hyperlink>
    </w:p>
    <w:p w14:paraId="1DDA280F" w14:textId="77777777" w:rsidR="00F02C15" w:rsidRDefault="00860FD9">
      <w:pPr>
        <w:spacing w:after="160" w:line="259" w:lineRule="auto"/>
        <w:rPr>
          <w:bCs/>
          <w:lang w:val="de-DE"/>
        </w:rPr>
      </w:pPr>
      <w:r>
        <w:rPr>
          <w:bCs/>
          <w:lang w:val="de-DE"/>
        </w:rPr>
        <w:fldChar w:fldCharType="end"/>
      </w:r>
      <w:r w:rsidR="00F02C15">
        <w:rPr>
          <w:bCs/>
          <w:lang w:val="de-DE"/>
        </w:rPr>
        <w:br w:type="page"/>
      </w:r>
    </w:p>
    <w:p w14:paraId="553F91A1" w14:textId="77777777" w:rsidR="00F02C15" w:rsidRDefault="00F02C15" w:rsidP="00B95377">
      <w:pPr>
        <w:pStyle w:val="berschrift1"/>
      </w:pPr>
      <w:bookmarkStart w:id="1" w:name="_Toc291271749"/>
      <w:bookmarkStart w:id="2" w:name="_Toc1388150"/>
      <w:bookmarkStart w:id="3" w:name="_Toc76134697"/>
      <w:r w:rsidRPr="00B95377">
        <w:lastRenderedPageBreak/>
        <w:t>Abstract</w:t>
      </w:r>
      <w:r>
        <w:t xml:space="preserve"> (Kurzbeschreibung)</w:t>
      </w:r>
      <w:bookmarkEnd w:id="1"/>
      <w:bookmarkEnd w:id="2"/>
      <w:bookmarkEnd w:id="3"/>
    </w:p>
    <w:p w14:paraId="7F975ED3" w14:textId="03F0FAD5" w:rsidR="00F02C15" w:rsidRDefault="00BC654F" w:rsidP="00F02C15">
      <w:pPr>
        <w:jc w:val="both"/>
      </w:pPr>
      <w:r w:rsidRPr="00BC654F">
        <w:t xml:space="preserve">Wir haben den Auftrag erhalten, ein eigenes Projekt zu entwickeln. Jeder von uns war dazu verpflichtet, eine eigene Website zu erstellen, wobei wir den Inhalt selbst auswählen durften. In meiner Website habe ich ein Portfolio über mich selbst gestaltet, </w:t>
      </w:r>
      <w:r w:rsidR="00FE1D3A" w:rsidRPr="00BC654F">
        <w:t>dass</w:t>
      </w:r>
      <w:r w:rsidRPr="00BC654F">
        <w:t xml:space="preserve"> die Abschnitte "Über mich", "Arbeit", "Meine Projekte", "Hobbys" und "Kontakt" umfasst. Meine Website ist auf Englisch verfasst. In der Kategorie "Meine Projekte" gibt es zwei Links. Der erste führt zu meinem Pong-Spiel, das ich vor einem halben Jahr programmiert habe. Dieses Spiel kann von der Website aus heruntergeladen werden. Der zweite Link führt zu einer weiteren Seite, die als Platzhalter für ein künftiges Projekt dient</w:t>
      </w:r>
      <w:r>
        <w:t>,</w:t>
      </w:r>
      <w:r w:rsidRPr="00BC654F">
        <w:t xml:space="preserve"> </w:t>
      </w:r>
      <w:r>
        <w:t>da</w:t>
      </w:r>
      <w:r w:rsidRPr="00BC654F">
        <w:t xml:space="preserve"> das Python-Projekt das einzige</w:t>
      </w:r>
      <w:r w:rsidR="00C30226">
        <w:t xml:space="preserve"> war</w:t>
      </w:r>
      <w:r w:rsidRPr="00BC654F">
        <w:t>, das ich realisiert habe.</w:t>
      </w:r>
    </w:p>
    <w:p w14:paraId="6D1DB7AB" w14:textId="77777777" w:rsidR="00F02C15" w:rsidRDefault="00F02C15" w:rsidP="00F02C15">
      <w:pPr>
        <w:spacing w:after="0"/>
        <w:jc w:val="both"/>
        <w:rPr>
          <w:highlight w:val="yellow"/>
        </w:rPr>
      </w:pPr>
      <w:r>
        <w:rPr>
          <w:highlight w:val="yellow"/>
        </w:rPr>
        <w:br w:type="page"/>
      </w:r>
    </w:p>
    <w:p w14:paraId="281C04FF" w14:textId="77777777" w:rsidR="00F02C15" w:rsidRDefault="00F02C15" w:rsidP="00B95377">
      <w:pPr>
        <w:pStyle w:val="berschrift1"/>
      </w:pPr>
      <w:bookmarkStart w:id="4" w:name="_Toc323036391"/>
      <w:bookmarkStart w:id="5" w:name="_Toc354487897"/>
      <w:bookmarkStart w:id="6" w:name="_Toc1388151"/>
      <w:bookmarkStart w:id="7" w:name="_Toc76134698"/>
      <w:bookmarkStart w:id="8" w:name="_Toc340675988"/>
      <w:r w:rsidRPr="00B95377">
        <w:lastRenderedPageBreak/>
        <w:t>Lastenheft</w:t>
      </w:r>
      <w:r>
        <w:t xml:space="preserve"> (Aufgabenstellung)</w:t>
      </w:r>
      <w:bookmarkEnd w:id="4"/>
      <w:bookmarkEnd w:id="5"/>
      <w:bookmarkEnd w:id="6"/>
      <w:bookmarkEnd w:id="7"/>
    </w:p>
    <w:p w14:paraId="55F87770" w14:textId="77777777" w:rsidR="00F02C15" w:rsidRDefault="00F02C15" w:rsidP="00F02C15">
      <w:pPr>
        <w:pStyle w:val="berschrift2"/>
        <w:keepNext w:val="0"/>
        <w:keepLines w:val="0"/>
        <w:tabs>
          <w:tab w:val="clear" w:pos="851"/>
          <w:tab w:val="clear" w:pos="1134"/>
        </w:tabs>
        <w:spacing w:before="0" w:after="120" w:line="240" w:lineRule="auto"/>
      </w:pPr>
      <w:bookmarkStart w:id="9" w:name="_Toc323036392"/>
      <w:bookmarkStart w:id="10" w:name="_Toc354487898"/>
      <w:bookmarkStart w:id="11" w:name="_Toc291271750"/>
      <w:bookmarkStart w:id="12" w:name="_Toc1388152"/>
      <w:r>
        <w:t>Einführung</w:t>
      </w:r>
      <w:bookmarkEnd w:id="9"/>
      <w:bookmarkEnd w:id="10"/>
      <w:bookmarkEnd w:id="11"/>
      <w:bookmarkEnd w:id="12"/>
    </w:p>
    <w:p w14:paraId="380AE47F" w14:textId="77777777" w:rsidR="00F02C15" w:rsidRPr="00D240D5" w:rsidRDefault="00F02C15" w:rsidP="00F02C15">
      <w:pPr>
        <w:jc w:val="both"/>
      </w:pPr>
      <w:r>
        <w:t xml:space="preserve">Für das Modul Webdesign ist eine Webseite zu erstellen. Dabei darf das Thema frei gewählt werden. Während der gesamten Dauer des Moduls wird im Rahmen des Projektmanagements diese Dokumentation vervollständigt. Wichtig ist, dass am Ende des Moduls eine Webseite mit statischen Inhalten präsentiert werden kann, welche folgende Anforderungen erfüllt: </w:t>
      </w:r>
    </w:p>
    <w:p w14:paraId="14ECA9B1" w14:textId="77777777" w:rsidR="00F02C15" w:rsidRDefault="00F02C15" w:rsidP="00F02C15">
      <w:pPr>
        <w:pStyle w:val="berschrift2"/>
        <w:keepNext w:val="0"/>
        <w:keepLines w:val="0"/>
        <w:tabs>
          <w:tab w:val="clear" w:pos="851"/>
          <w:tab w:val="clear" w:pos="1134"/>
        </w:tabs>
        <w:spacing w:before="0" w:after="120" w:line="240" w:lineRule="auto"/>
      </w:pPr>
      <w:bookmarkStart w:id="13" w:name="_Toc323036393"/>
      <w:bookmarkStart w:id="14" w:name="_Toc354487899"/>
      <w:bookmarkStart w:id="15" w:name="_Toc291271751"/>
      <w:bookmarkStart w:id="16" w:name="_Toc1388153"/>
      <w:r>
        <w:t>Funktionale Anforderungen</w:t>
      </w:r>
      <w:bookmarkEnd w:id="13"/>
      <w:bookmarkEnd w:id="14"/>
      <w:bookmarkEnd w:id="15"/>
      <w:bookmarkEnd w:id="16"/>
    </w:p>
    <w:p w14:paraId="56369EB3" w14:textId="77777777" w:rsidR="00F02C15" w:rsidRDefault="00F02C15" w:rsidP="00B84DD0">
      <w:pPr>
        <w:pStyle w:val="berschrift3"/>
      </w:pPr>
      <w:bookmarkStart w:id="17" w:name="_Toc323036394"/>
      <w:bookmarkStart w:id="18" w:name="_Toc354487900"/>
      <w:bookmarkStart w:id="19" w:name="_Toc291271752"/>
      <w:r w:rsidRPr="00F2653B">
        <w:t>Umfang</w:t>
      </w:r>
      <w:bookmarkEnd w:id="17"/>
      <w:bookmarkEnd w:id="18"/>
      <w:bookmarkEnd w:id="19"/>
      <w:r>
        <w:t xml:space="preserve"> </w:t>
      </w:r>
    </w:p>
    <w:p w14:paraId="08732A19" w14:textId="77777777" w:rsidR="00F02C15" w:rsidRPr="007C10A8" w:rsidRDefault="00F02C15" w:rsidP="00F02C15">
      <w:pPr>
        <w:pStyle w:val="Listenabsatz"/>
        <w:numPr>
          <w:ilvl w:val="0"/>
          <w:numId w:val="39"/>
        </w:numPr>
        <w:spacing w:after="200"/>
        <w:jc w:val="both"/>
      </w:pPr>
      <w:r>
        <w:t>Eine dem Zielpublikum entsprechende Webseite</w:t>
      </w:r>
    </w:p>
    <w:p w14:paraId="4522B83B" w14:textId="77777777" w:rsidR="00F02C15" w:rsidRDefault="00F02C15" w:rsidP="00F02C15">
      <w:pPr>
        <w:pStyle w:val="Listenabsatz"/>
        <w:numPr>
          <w:ilvl w:val="0"/>
          <w:numId w:val="39"/>
        </w:numPr>
        <w:spacing w:after="200"/>
        <w:jc w:val="both"/>
      </w:pPr>
      <w:r>
        <w:t>Quellenangaben</w:t>
      </w:r>
      <w:r w:rsidR="00132940">
        <w:t xml:space="preserve"> müssen vorhanden sein</w:t>
      </w:r>
    </w:p>
    <w:p w14:paraId="60027D48" w14:textId="77777777" w:rsidR="00F02C15" w:rsidRDefault="00F02C15" w:rsidP="00B84DD0">
      <w:pPr>
        <w:pStyle w:val="berschrift3"/>
      </w:pPr>
      <w:bookmarkStart w:id="20" w:name="_Toc323036395"/>
      <w:bookmarkStart w:id="21" w:name="_Toc354487901"/>
      <w:bookmarkStart w:id="22" w:name="_Toc291271753"/>
      <w:r>
        <w:t>GUI</w:t>
      </w:r>
      <w:bookmarkEnd w:id="20"/>
      <w:bookmarkEnd w:id="21"/>
      <w:bookmarkEnd w:id="22"/>
    </w:p>
    <w:p w14:paraId="5A8D28CB" w14:textId="77777777" w:rsidR="00F02C15" w:rsidRPr="002A2094" w:rsidRDefault="00F02C15" w:rsidP="00F02C15">
      <w:pPr>
        <w:jc w:val="both"/>
      </w:pPr>
      <w:r>
        <w:t>Für den Benutzer muss eine einfache Benutzerführung erstellt werden. Dazu müssen alle Webseiten des Projektes sinnvoll gegliedert werden, damit eine klar ersichtliche und benutzerfreundliche Navigation erstellt werden kann.</w:t>
      </w:r>
    </w:p>
    <w:p w14:paraId="7462D453" w14:textId="77777777" w:rsidR="00F02C15" w:rsidRDefault="00F02C15" w:rsidP="00B84DD0">
      <w:pPr>
        <w:pStyle w:val="berschrift3"/>
      </w:pPr>
      <w:bookmarkStart w:id="23" w:name="_Toc323036399"/>
      <w:bookmarkStart w:id="24" w:name="_Toc354487905"/>
      <w:bookmarkStart w:id="25" w:name="_Toc291271754"/>
      <w:r>
        <w:t>CSS</w:t>
      </w:r>
      <w:bookmarkEnd w:id="23"/>
      <w:bookmarkEnd w:id="24"/>
      <w:bookmarkEnd w:id="25"/>
    </w:p>
    <w:p w14:paraId="0E787987" w14:textId="77777777" w:rsidR="00F02C15" w:rsidRDefault="00F02C15" w:rsidP="00F02C15">
      <w:pPr>
        <w:jc w:val="both"/>
      </w:pPr>
      <w:r>
        <w:t xml:space="preserve">Die Webseite </w:t>
      </w:r>
      <w:r w:rsidR="00E16F3F">
        <w:t>soll</w:t>
      </w:r>
      <w:r>
        <w:t xml:space="preserve"> mit CSS formatiert werden. Dabei müssen alle Elemente in externen </w:t>
      </w:r>
      <w:proofErr w:type="gramStart"/>
      <w:r>
        <w:t>CSS Dateien</w:t>
      </w:r>
      <w:proofErr w:type="gramEnd"/>
      <w:r>
        <w:t xml:space="preserve"> ausgelagert werden.</w:t>
      </w:r>
    </w:p>
    <w:p w14:paraId="3EDAEFCF" w14:textId="77777777" w:rsidR="00B84DD0" w:rsidRDefault="00F02C15" w:rsidP="00B84DD0">
      <w:pPr>
        <w:pStyle w:val="berschrift2"/>
        <w:keepNext w:val="0"/>
        <w:keepLines w:val="0"/>
        <w:tabs>
          <w:tab w:val="clear" w:pos="851"/>
          <w:tab w:val="clear" w:pos="1134"/>
        </w:tabs>
        <w:spacing w:before="0" w:after="120" w:line="240" w:lineRule="auto"/>
      </w:pPr>
      <w:bookmarkStart w:id="26" w:name="_Toc323036400"/>
      <w:bookmarkStart w:id="27" w:name="_Toc354487906"/>
      <w:bookmarkStart w:id="28" w:name="_Toc291271755"/>
      <w:bookmarkStart w:id="29" w:name="_Toc1388154"/>
      <w:r>
        <w:t>Nichtfunktionale Anforderungen</w:t>
      </w:r>
      <w:bookmarkEnd w:id="26"/>
      <w:bookmarkEnd w:id="27"/>
      <w:bookmarkEnd w:id="28"/>
      <w:bookmarkEnd w:id="29"/>
    </w:p>
    <w:p w14:paraId="702EA1C7" w14:textId="77777777" w:rsidR="00B84DD0" w:rsidRDefault="00B84DD0" w:rsidP="00B84DD0">
      <w:pPr>
        <w:pStyle w:val="berschrift3"/>
      </w:pPr>
      <w:r>
        <w:t>Responsive</w:t>
      </w:r>
    </w:p>
    <w:p w14:paraId="4801375E" w14:textId="77777777" w:rsidR="00B84DD0" w:rsidRPr="00B84DD0" w:rsidRDefault="00B84DD0" w:rsidP="00B84DD0">
      <w:r>
        <w:t>Die Webseite soll auf mobilen, sowie auch auf Desktop-Geräten angenehm zu bedienen sein. Es soll vermieden werden, dass herangezoomt oder vertikal gescrollt werden muss.</w:t>
      </w:r>
    </w:p>
    <w:p w14:paraId="71B5F686" w14:textId="77777777" w:rsidR="00F02C15" w:rsidRDefault="00F02C15" w:rsidP="00B84DD0">
      <w:pPr>
        <w:pStyle w:val="berschrift3"/>
      </w:pPr>
      <w:r w:rsidRPr="00B84DD0">
        <w:t>Validierung</w:t>
      </w:r>
    </w:p>
    <w:p w14:paraId="6CBF69AA" w14:textId="77777777" w:rsidR="00F02C15" w:rsidRPr="008052CB" w:rsidRDefault="00E16F3F" w:rsidP="00F02C15">
      <w:pPr>
        <w:jc w:val="both"/>
      </w:pPr>
      <w:r>
        <w:t>HTML 5 und CSS &gt;= 3</w:t>
      </w:r>
      <w:r w:rsidR="00F02C15">
        <w:t xml:space="preserve"> müssen nach </w:t>
      </w:r>
      <w:r w:rsidR="00902680">
        <w:t xml:space="preserve">den </w:t>
      </w:r>
      <w:r w:rsidR="00F02C15">
        <w:t>W3C</w:t>
      </w:r>
      <w:r w:rsidR="00902680">
        <w:t>-Standards</w:t>
      </w:r>
      <w:r w:rsidR="00F02C15">
        <w:t xml:space="preserve"> validiert sein.</w:t>
      </w:r>
    </w:p>
    <w:p w14:paraId="064589AF" w14:textId="77777777" w:rsidR="00F02C15" w:rsidRPr="007865C4" w:rsidRDefault="00F02C15" w:rsidP="00B84DD0">
      <w:pPr>
        <w:pStyle w:val="berschrift3"/>
        <w:rPr>
          <w:lang w:val="fr-CH"/>
        </w:rPr>
      </w:pPr>
      <w:proofErr w:type="spellStart"/>
      <w:r>
        <w:rPr>
          <w:lang w:val="fr-CH"/>
        </w:rPr>
        <w:t>Kompatibilität</w:t>
      </w:r>
      <w:proofErr w:type="spellEnd"/>
    </w:p>
    <w:p w14:paraId="34BFB9D8" w14:textId="77777777" w:rsidR="00F02C15" w:rsidRDefault="00F02C15" w:rsidP="00F02C15">
      <w:pPr>
        <w:spacing w:line="276" w:lineRule="auto"/>
      </w:pPr>
      <w:r>
        <w:t>Der Webauftritt soll mit der neusten stabilen Version von</w:t>
      </w:r>
      <w:r w:rsidRPr="00595C2B">
        <w:t xml:space="preserve"> Chrome </w:t>
      </w:r>
      <w:r>
        <w:t>keine Darstellungsprobleme aufweisen.</w:t>
      </w:r>
    </w:p>
    <w:p w14:paraId="3A4960F2" w14:textId="77777777" w:rsidR="00F02C15" w:rsidRDefault="00F02C15" w:rsidP="00B84DD0">
      <w:pPr>
        <w:pStyle w:val="berschrift3"/>
      </w:pPr>
      <w:r>
        <w:t>Farbschema</w:t>
      </w:r>
    </w:p>
    <w:p w14:paraId="2C18F6B6" w14:textId="77777777" w:rsidR="00F02C15" w:rsidRDefault="00F02C15" w:rsidP="00F02C15">
      <w:r>
        <w:t>Ein Farbschema soll in der Dokumentation definiert und in die Endlösung integriert werden.</w:t>
      </w:r>
    </w:p>
    <w:p w14:paraId="54BD72F1" w14:textId="77777777" w:rsidR="00F02C15" w:rsidRDefault="00F02C15" w:rsidP="00B84DD0">
      <w:pPr>
        <w:pStyle w:val="berschrift3"/>
      </w:pPr>
      <w:r>
        <w:t>Textelemente</w:t>
      </w:r>
    </w:p>
    <w:p w14:paraId="02EF64B1" w14:textId="77777777" w:rsidR="00B84DD0" w:rsidRPr="00F02C15" w:rsidRDefault="00F02C15" w:rsidP="00F02C15">
      <w:r>
        <w:t xml:space="preserve">Texte </w:t>
      </w:r>
      <w:r w:rsidR="00B84DD0">
        <w:t xml:space="preserve">sind </w:t>
      </w:r>
      <w:r>
        <w:t>kur</w:t>
      </w:r>
      <w:r w:rsidR="00B84DD0">
        <w:t>z und klar und ermöglichen dem Benutzer, sich auf der Webseite zurechtzufinden.</w:t>
      </w:r>
    </w:p>
    <w:p w14:paraId="34F68550" w14:textId="77777777" w:rsidR="00F02C15" w:rsidRDefault="00F02C15" w:rsidP="00B84DD0">
      <w:pPr>
        <w:pStyle w:val="berschrift3"/>
      </w:pPr>
      <w:r>
        <w:t>Schriftarten</w:t>
      </w:r>
    </w:p>
    <w:p w14:paraId="70650B94" w14:textId="77777777" w:rsidR="00F02C15" w:rsidRDefault="00F02C15" w:rsidP="00F02C15">
      <w:r>
        <w:t>Benutzte Schriftarten sollen in der Dokumentation definiert und in die Endlösung integriert werden.</w:t>
      </w:r>
      <w:r w:rsidR="00FA4C81">
        <w:t xml:space="preserve"> </w:t>
      </w:r>
    </w:p>
    <w:p w14:paraId="6F7A227A" w14:textId="77777777" w:rsidR="00F02C15" w:rsidRDefault="00F02C15" w:rsidP="00B84DD0">
      <w:pPr>
        <w:pStyle w:val="berschrift3"/>
      </w:pPr>
      <w:r>
        <w:lastRenderedPageBreak/>
        <w:t>Grafiken</w:t>
      </w:r>
    </w:p>
    <w:p w14:paraId="3B8989F2" w14:textId="77777777" w:rsidR="00F02C15" w:rsidRPr="00CA73A9" w:rsidRDefault="00F02C15" w:rsidP="00F02C15">
      <w:r>
        <w:t xml:space="preserve">Die Aussagekraft von Textinhalten der Endlösung soll durch </w:t>
      </w:r>
      <w:r w:rsidR="00F6532F">
        <w:t xml:space="preserve">den </w:t>
      </w:r>
      <w:r>
        <w:t>Einsatz von Grafiken erhöht werden.</w:t>
      </w:r>
    </w:p>
    <w:p w14:paraId="267DEAD9" w14:textId="77777777" w:rsidR="00F02C15" w:rsidRDefault="00F02C15" w:rsidP="00B84DD0">
      <w:pPr>
        <w:pStyle w:val="berschrift3"/>
      </w:pPr>
      <w:bookmarkStart w:id="30" w:name="_Toc323036402"/>
      <w:bookmarkStart w:id="31" w:name="_Toc354487908"/>
      <w:bookmarkStart w:id="32" w:name="_Toc291271757"/>
      <w:r>
        <w:t>Rechtliches</w:t>
      </w:r>
      <w:bookmarkEnd w:id="30"/>
      <w:bookmarkEnd w:id="31"/>
      <w:bookmarkEnd w:id="32"/>
    </w:p>
    <w:p w14:paraId="47A749D1" w14:textId="77777777" w:rsidR="00F02C15" w:rsidRDefault="00F02C15" w:rsidP="00F02C15">
      <w:pPr>
        <w:jc w:val="both"/>
      </w:pPr>
      <w:r>
        <w:t xml:space="preserve">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w:t>
      </w:r>
      <w:proofErr w:type="gramStart"/>
      <w:r>
        <w:t>Bilder</w:t>
      </w:r>
      <w:proofErr w:type="gramEnd"/>
      <w:r>
        <w:t xml:space="preserve"> die auf Google gefunden wurden auf der eigenen Webseite zu verwenden.</w:t>
      </w:r>
    </w:p>
    <w:p w14:paraId="77C7BF99" w14:textId="77777777" w:rsidR="00F02C15" w:rsidRDefault="00F02C15" w:rsidP="00F02C15">
      <w:pPr>
        <w:jc w:val="both"/>
      </w:pPr>
      <w:r>
        <w:t xml:space="preserve">Darum bietet zum Beispiel Google die Möglichkeit unter „Erweiterte Suche“ &gt; „Nutzungsrechte“ &gt; „kostenlos zu nutzen oder weiterzugeben – auch für kommerzielle Zwecke“ Bilder zu filtern. </w:t>
      </w:r>
    </w:p>
    <w:p w14:paraId="450E4745" w14:textId="77777777" w:rsidR="00F02C15" w:rsidRDefault="00F02C15" w:rsidP="00F02C15">
      <w:pPr>
        <w:jc w:val="both"/>
      </w:pPr>
      <w:r>
        <w:t xml:space="preserve">Im Projekt dürfen nur Inhalte verwendet werden, die kostenlos </w:t>
      </w:r>
      <w:r w:rsidR="00F6532F">
        <w:t xml:space="preserve">weiterverwendet </w:t>
      </w:r>
      <w:r>
        <w:t xml:space="preserve">werden </w:t>
      </w:r>
      <w:r w:rsidR="00F6532F">
        <w:t>dürfen</w:t>
      </w:r>
      <w:r>
        <w:t xml:space="preserve">. Im Internet gibt es dazu verschiedene Fotogalerien in denen Fotographen ihre Bilder unter gewissen Umständen freigeben: </w:t>
      </w:r>
    </w:p>
    <w:p w14:paraId="4FD0F11D" w14:textId="77777777" w:rsidR="00F02C15" w:rsidRDefault="00000000" w:rsidP="00F02C15">
      <w:pPr>
        <w:jc w:val="both"/>
      </w:pPr>
      <w:hyperlink r:id="rId11" w:history="1">
        <w:r w:rsidR="00F02C15" w:rsidRPr="00213826">
          <w:rPr>
            <w:rStyle w:val="Hyperlink"/>
          </w:rPr>
          <w:t>http://www.flickr.com/creativecommons/</w:t>
        </w:r>
      </w:hyperlink>
      <w:r w:rsidR="00F02C15">
        <w:t xml:space="preserve"> </w:t>
      </w:r>
    </w:p>
    <w:p w14:paraId="1DBED794" w14:textId="77777777" w:rsidR="00F02C15" w:rsidRDefault="00F02C15" w:rsidP="00F02C15">
      <w:pPr>
        <w:jc w:val="both"/>
      </w:pPr>
      <w:r>
        <w:t xml:space="preserve">Meistens wird eine Namensnennung vorgeschrieben. </w:t>
      </w:r>
      <w:r w:rsidRPr="001F0364">
        <w:rPr>
          <w:b/>
        </w:rPr>
        <w:t xml:space="preserve">Darum muss jedes Webprojekt eine Impressumseite </w:t>
      </w:r>
      <w:r w:rsidR="00BB7441" w:rsidRPr="001F0364">
        <w:rPr>
          <w:b/>
        </w:rPr>
        <w:t>enthalten,</w:t>
      </w:r>
      <w:r w:rsidRPr="001F0364">
        <w:rPr>
          <w:b/>
        </w:rPr>
        <w:t xml:space="preserve"> auf der die Urheber genannt werden</w:t>
      </w:r>
      <w:r>
        <w:t>. Auf dieser Seite werden vor allem Urheber der Bilder genannt, wo der Urheber nicht unter das Bild geschrieben werden kann. Das ist zum Beispiel bei CSS Designs der Fall.</w:t>
      </w:r>
      <w:r w:rsidR="00E16F3F">
        <w:t xml:space="preserve"> Hier im Bbc müssen alle «fremden» Inhalte auf einer Impressumsseite aufgelistet werden.</w:t>
      </w:r>
    </w:p>
    <w:p w14:paraId="3D610DC6" w14:textId="77777777" w:rsidR="00F02C15" w:rsidRDefault="00F02C15" w:rsidP="00F02C15">
      <w:pPr>
        <w:pStyle w:val="berschrift2"/>
        <w:keepNext w:val="0"/>
        <w:keepLines w:val="0"/>
        <w:tabs>
          <w:tab w:val="clear" w:pos="851"/>
          <w:tab w:val="clear" w:pos="1134"/>
        </w:tabs>
        <w:spacing w:before="0" w:after="120" w:line="240" w:lineRule="auto"/>
      </w:pPr>
      <w:bookmarkStart w:id="33" w:name="_Toc323036407"/>
      <w:bookmarkStart w:id="34" w:name="_Toc354487913"/>
      <w:bookmarkStart w:id="35" w:name="_Toc291271759"/>
      <w:bookmarkStart w:id="36" w:name="_Toc1388155"/>
      <w:r w:rsidRPr="0017296A">
        <w:t>Lieferumfang</w:t>
      </w:r>
      <w:bookmarkEnd w:id="33"/>
      <w:bookmarkEnd w:id="34"/>
      <w:bookmarkEnd w:id="35"/>
      <w:bookmarkEnd w:id="36"/>
    </w:p>
    <w:p w14:paraId="4F5A49EF" w14:textId="77777777" w:rsidR="00F02C15" w:rsidRPr="001F3E2D" w:rsidRDefault="00F02C15" w:rsidP="00F02C15">
      <w:pPr>
        <w:jc w:val="both"/>
      </w:pPr>
      <w:r>
        <w:t xml:space="preserve">Am Ende des Projekts wird </w:t>
      </w:r>
      <w:r w:rsidR="00E911DB">
        <w:t>folgender</w:t>
      </w:r>
      <w:r>
        <w:t xml:space="preserve"> Inhalt abgegeben:</w:t>
      </w:r>
    </w:p>
    <w:p w14:paraId="55D329F8" w14:textId="77777777" w:rsidR="00F02C15" w:rsidRDefault="00F02C15" w:rsidP="00B84DD0">
      <w:pPr>
        <w:pStyle w:val="berschrift3"/>
      </w:pPr>
      <w:r>
        <w:t>Webauftritt</w:t>
      </w:r>
    </w:p>
    <w:p w14:paraId="20FDE843" w14:textId="77777777" w:rsidR="00F02C15" w:rsidRPr="001F3E2D" w:rsidRDefault="00F02C15" w:rsidP="00F02C15">
      <w:pPr>
        <w:jc w:val="both"/>
      </w:pPr>
      <w:r>
        <w:t xml:space="preserve">Alle HTML, CSS und </w:t>
      </w:r>
      <w:r w:rsidR="00BB7441">
        <w:t>JavaScript</w:t>
      </w:r>
      <w:r w:rsidR="00F6532F">
        <w:t>-</w:t>
      </w:r>
      <w:r>
        <w:t>Dateien inkl. benötigten Ressourcen. Alle Skripts funktionieren und die Inhalte (Texte, Bilder, usw.) werden korrekt dargestellt.</w:t>
      </w:r>
    </w:p>
    <w:p w14:paraId="47C40BA9" w14:textId="77777777" w:rsidR="00F02C15" w:rsidRDefault="00F02C15" w:rsidP="00B84DD0">
      <w:pPr>
        <w:pStyle w:val="berschrift3"/>
      </w:pPr>
      <w:bookmarkStart w:id="37" w:name="_Toc323036409"/>
      <w:bookmarkStart w:id="38" w:name="_Toc354487915"/>
      <w:bookmarkStart w:id="39" w:name="_Toc291271761"/>
      <w:r>
        <w:t>Dokumentation</w:t>
      </w:r>
      <w:bookmarkEnd w:id="37"/>
      <w:bookmarkEnd w:id="38"/>
      <w:bookmarkEnd w:id="39"/>
      <w:r w:rsidR="00E911DB">
        <w:t xml:space="preserve"> (als PDF)</w:t>
      </w:r>
    </w:p>
    <w:p w14:paraId="47002A83" w14:textId="77777777" w:rsidR="00F02C15" w:rsidRPr="001F3E2D" w:rsidRDefault="00F02C15" w:rsidP="00F02C15">
      <w:pPr>
        <w:jc w:val="both"/>
      </w:pPr>
      <w:r>
        <w:t xml:space="preserve">Die Dokumentation (dieses Dokument) ist vollständig ergänzt worden. Alle geforderten Inhalte sind so beschrieben, dass eine andere Person das Projekt später weiterführen könnte. </w:t>
      </w:r>
      <w:r w:rsidRPr="00E16F3F">
        <w:rPr>
          <w:b/>
        </w:rPr>
        <w:t>Beispielinhalte (gelb eingefärbt) existieren nicht mehr.</w:t>
      </w:r>
    </w:p>
    <w:bookmarkEnd w:id="8"/>
    <w:p w14:paraId="6C6BAE71" w14:textId="77777777" w:rsidR="00F02C15" w:rsidRPr="000225D4" w:rsidRDefault="00F02C15" w:rsidP="00F02C15">
      <w:pPr>
        <w:spacing w:after="0"/>
        <w:rPr>
          <w:highlight w:val="yellow"/>
        </w:rPr>
      </w:pPr>
      <w:r>
        <w:rPr>
          <w:highlight w:val="yellow"/>
        </w:rPr>
        <w:br w:type="page"/>
      </w:r>
    </w:p>
    <w:p w14:paraId="7A10107F" w14:textId="41B3525A" w:rsidR="00F02C15" w:rsidRDefault="00F02C15" w:rsidP="00B95377">
      <w:pPr>
        <w:pStyle w:val="berschrift1"/>
      </w:pPr>
      <w:bookmarkStart w:id="40" w:name="_Toc1388156"/>
      <w:bookmarkStart w:id="41" w:name="_Toc76134699"/>
      <w:r w:rsidRPr="00B95377">
        <w:lastRenderedPageBreak/>
        <w:t>Zielpublikum</w:t>
      </w:r>
      <w:bookmarkEnd w:id="40"/>
      <w:bookmarkEnd w:id="41"/>
    </w:p>
    <w:p w14:paraId="5656F603" w14:textId="27F40726" w:rsidR="00F02C15" w:rsidRPr="0069114E" w:rsidRDefault="00F02C15" w:rsidP="00F02C15">
      <w:pPr>
        <w:pStyle w:val="berschrift2"/>
        <w:keepNext w:val="0"/>
        <w:keepLines w:val="0"/>
        <w:tabs>
          <w:tab w:val="clear" w:pos="851"/>
          <w:tab w:val="clear" w:pos="1134"/>
        </w:tabs>
        <w:spacing w:before="0" w:after="120" w:line="240" w:lineRule="auto"/>
      </w:pPr>
      <w:bookmarkStart w:id="42" w:name="_Toc1388157"/>
      <w:r>
        <w:t>Beschreibung des Zielpublikums</w:t>
      </w:r>
      <w:bookmarkEnd w:id="42"/>
    </w:p>
    <w:p w14:paraId="1A748AC9" w14:textId="32C2999A" w:rsidR="00B70AA1" w:rsidRPr="00B70AA1" w:rsidRDefault="00B70AA1" w:rsidP="00B70AA1">
      <w:pPr>
        <w:pStyle w:val="berschrift2"/>
        <w:keepNext w:val="0"/>
        <w:keepLines w:val="0"/>
        <w:numPr>
          <w:ilvl w:val="0"/>
          <w:numId w:val="0"/>
        </w:numPr>
        <w:tabs>
          <w:tab w:val="clear" w:pos="851"/>
          <w:tab w:val="clear" w:pos="1134"/>
        </w:tabs>
        <w:spacing w:before="0" w:after="120" w:line="240" w:lineRule="auto"/>
      </w:pPr>
      <w:bookmarkStart w:id="43" w:name="_Toc1388158"/>
      <w:r w:rsidRPr="00B70AA1">
        <w:rPr>
          <w:rFonts w:eastAsiaTheme="minorHAnsi" w:cstheme="minorBidi"/>
          <w:color w:val="auto"/>
          <w:sz w:val="22"/>
          <w:szCs w:val="22"/>
        </w:rPr>
        <w:t xml:space="preserve">Das Zielpublikum ist 10-50 Jahre alt. </w:t>
      </w:r>
      <w:r>
        <w:rPr>
          <w:rFonts w:eastAsiaTheme="minorHAnsi" w:cstheme="minorBidi"/>
          <w:color w:val="auto"/>
          <w:sz w:val="22"/>
          <w:szCs w:val="22"/>
        </w:rPr>
        <w:t>Das Zielpublikum ist wahrscheinlich Verwandte und Freunde. Möglicherweise kann ich es auch bei einer Bewerbung verwenden.</w:t>
      </w:r>
    </w:p>
    <w:p w14:paraId="6FF5E0D9" w14:textId="7F953739" w:rsidR="00F02C15" w:rsidRDefault="00F02C15" w:rsidP="00F02C15">
      <w:pPr>
        <w:pStyle w:val="berschrift2"/>
        <w:keepNext w:val="0"/>
        <w:keepLines w:val="0"/>
        <w:tabs>
          <w:tab w:val="clear" w:pos="851"/>
          <w:tab w:val="clear" w:pos="1134"/>
        </w:tabs>
        <w:spacing w:before="0" w:after="120" w:line="240" w:lineRule="auto"/>
      </w:pPr>
      <w:r>
        <w:t>Konsequenzen bei der Umsetzung</w:t>
      </w:r>
      <w:bookmarkEnd w:id="43"/>
    </w:p>
    <w:p w14:paraId="1A347845" w14:textId="2B30679A" w:rsidR="00B70AA1" w:rsidRDefault="00B70AA1" w:rsidP="00B70AA1">
      <w:r w:rsidRPr="0089188B">
        <w:t>Ich denke nicht, dass ich auf den Kontrast oder auf die Schriftgrösse schauen muss, da die Menschen, die die Website besuchen werden, gut mit der Technik umgehen können</w:t>
      </w:r>
      <w:r>
        <w:t xml:space="preserve">. Einfach dafür zu sorgen, dass die Schrift für einen normalen Menschen leserlich ist, sollte genügen. </w:t>
      </w:r>
    </w:p>
    <w:p w14:paraId="4669EDFE" w14:textId="491B007A" w:rsidR="00F02C15" w:rsidRPr="00DA0CEA" w:rsidRDefault="00F02C15" w:rsidP="00F02C15"/>
    <w:p w14:paraId="570F5928" w14:textId="088A2DE7" w:rsidR="00F77147" w:rsidRPr="00F77147" w:rsidRDefault="00F02C15" w:rsidP="00F77147">
      <w:pPr>
        <w:pStyle w:val="berschrift1"/>
      </w:pPr>
      <w:bookmarkStart w:id="44" w:name="_Toc291271764"/>
      <w:bookmarkStart w:id="45" w:name="_Toc1388159"/>
      <w:bookmarkStart w:id="46" w:name="_Toc76134700"/>
      <w:r w:rsidRPr="00B95377">
        <w:lastRenderedPageBreak/>
        <w:t>Sitemap</w:t>
      </w:r>
      <w:bookmarkEnd w:id="44"/>
      <w:bookmarkEnd w:id="45"/>
      <w:bookmarkEnd w:id="46"/>
    </w:p>
    <w:p w14:paraId="56B3A56E" w14:textId="49847215" w:rsidR="00F77147" w:rsidRPr="00F77147" w:rsidRDefault="00F84F05" w:rsidP="00F77147">
      <w:r w:rsidRPr="00F84F05">
        <w:rPr>
          <w:noProof/>
        </w:rPr>
        <w:drawing>
          <wp:anchor distT="0" distB="0" distL="114300" distR="114300" simplePos="0" relativeHeight="251721728" behindDoc="0" locked="0" layoutInCell="1" allowOverlap="1" wp14:anchorId="7919639F" wp14:editId="3D6A3687">
            <wp:simplePos x="0" y="0"/>
            <wp:positionH relativeFrom="column">
              <wp:posOffset>3479</wp:posOffset>
            </wp:positionH>
            <wp:positionV relativeFrom="paragraph">
              <wp:posOffset>-497</wp:posOffset>
            </wp:positionV>
            <wp:extent cx="5325218" cy="8459381"/>
            <wp:effectExtent l="0" t="0" r="889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25218" cy="8459381"/>
                    </a:xfrm>
                    <a:prstGeom prst="rect">
                      <a:avLst/>
                    </a:prstGeom>
                  </pic:spPr>
                </pic:pic>
              </a:graphicData>
            </a:graphic>
            <wp14:sizeRelH relativeFrom="page">
              <wp14:pctWidth>0</wp14:pctWidth>
            </wp14:sizeRelH>
            <wp14:sizeRelV relativeFrom="page">
              <wp14:pctHeight>0</wp14:pctHeight>
            </wp14:sizeRelV>
          </wp:anchor>
        </w:drawing>
      </w:r>
    </w:p>
    <w:p w14:paraId="57834D18" w14:textId="161B56BD" w:rsidR="00DA65F4" w:rsidRPr="00DA65F4" w:rsidRDefault="00DA65F4" w:rsidP="00F77147">
      <w:pPr>
        <w:pStyle w:val="berschrift2"/>
        <w:numPr>
          <w:ilvl w:val="0"/>
          <w:numId w:val="0"/>
        </w:numPr>
      </w:pPr>
    </w:p>
    <w:p w14:paraId="109F563F" w14:textId="6120913A" w:rsidR="00F02C15" w:rsidRPr="00FA46DB" w:rsidRDefault="00F77147" w:rsidP="00F02C15">
      <w:pPr>
        <w:pStyle w:val="berschrift2"/>
        <w:keepNext w:val="0"/>
        <w:keepLines w:val="0"/>
        <w:tabs>
          <w:tab w:val="clear" w:pos="851"/>
          <w:tab w:val="clear" w:pos="1134"/>
        </w:tabs>
        <w:spacing w:before="0" w:after="120" w:line="240" w:lineRule="auto"/>
      </w:pPr>
      <w:bookmarkStart w:id="47" w:name="_Toc291271765"/>
      <w:bookmarkStart w:id="48" w:name="_Toc1388160"/>
      <w:r>
        <w:t>index</w:t>
      </w:r>
      <w:r w:rsidR="00F02C15" w:rsidRPr="00FA46DB">
        <w:t>.html</w:t>
      </w:r>
      <w:bookmarkEnd w:id="47"/>
      <w:bookmarkEnd w:id="48"/>
    </w:p>
    <w:p w14:paraId="17F63A5A" w14:textId="26E830DD" w:rsidR="00F02C15" w:rsidRPr="001F5DE4" w:rsidRDefault="00F77147" w:rsidP="00F02C15">
      <w:r>
        <w:t>Die Hauptseite, mit den Wichtigsten Infos über mich</w:t>
      </w:r>
      <w:r w:rsidR="00AC5119">
        <w:t xml:space="preserve">. </w:t>
      </w:r>
      <w:r w:rsidR="00AC5119" w:rsidRPr="001F5DE4">
        <w:t xml:space="preserve">Es umfasst die Sektionen About me, Work, </w:t>
      </w:r>
      <w:r w:rsidR="00575BEC" w:rsidRPr="001F5DE4">
        <w:t>My projects, Hobbies, About</w:t>
      </w:r>
      <w:r w:rsidR="001F5DE4" w:rsidRPr="001F5DE4">
        <w:t xml:space="preserve"> und Ko</w:t>
      </w:r>
      <w:r w:rsidR="001F5DE4">
        <w:t xml:space="preserve">ntakt. Wenn man Auf die Links </w:t>
      </w:r>
      <w:r w:rsidR="00F84F05">
        <w:t>«</w:t>
      </w:r>
      <w:r w:rsidR="003A3635">
        <w:t>Pong game und Example project» klickt, dann kommt man zu den jeweiligen Seiten.</w:t>
      </w:r>
    </w:p>
    <w:p w14:paraId="5C2954E7" w14:textId="54DFA3B0" w:rsidR="00F02C15" w:rsidRDefault="00005071" w:rsidP="00F02C15">
      <w:pPr>
        <w:pStyle w:val="berschrift2"/>
        <w:keepNext w:val="0"/>
        <w:keepLines w:val="0"/>
        <w:tabs>
          <w:tab w:val="clear" w:pos="851"/>
          <w:tab w:val="clear" w:pos="1134"/>
        </w:tabs>
        <w:spacing w:before="0" w:after="120" w:line="240" w:lineRule="auto"/>
      </w:pPr>
      <w:bookmarkStart w:id="49" w:name="_Toc291271766"/>
      <w:bookmarkStart w:id="50" w:name="_Toc1388161"/>
      <w:r>
        <w:t>p</w:t>
      </w:r>
      <w:r w:rsidR="003C6FB7">
        <w:t>ong</w:t>
      </w:r>
      <w:r w:rsidR="00F02C15" w:rsidRPr="00FA46DB">
        <w:t>.html</w:t>
      </w:r>
      <w:bookmarkEnd w:id="49"/>
      <w:bookmarkEnd w:id="50"/>
    </w:p>
    <w:p w14:paraId="103ABF81" w14:textId="1A750E47" w:rsidR="00DB2442" w:rsidRPr="003C6FB7" w:rsidRDefault="00DB2442" w:rsidP="003C6FB7">
      <w:r>
        <w:t>Hier, wir mein Python Projekt Pong beschrieben und man kann das Spiel downloaden. Es gibt ausserdem noch Bilder, die Ausschnitte aus dem Spiel zeigen.</w:t>
      </w:r>
    </w:p>
    <w:p w14:paraId="38AB0353" w14:textId="6A8393E4" w:rsidR="00764B24" w:rsidRDefault="00DB2442" w:rsidP="00764B24">
      <w:pPr>
        <w:pStyle w:val="berschrift2"/>
        <w:keepNext w:val="0"/>
        <w:keepLines w:val="0"/>
        <w:tabs>
          <w:tab w:val="clear" w:pos="851"/>
          <w:tab w:val="clear" w:pos="1134"/>
        </w:tabs>
        <w:spacing w:before="0" w:after="120" w:line="240" w:lineRule="auto"/>
      </w:pPr>
      <w:r>
        <w:t>exampleproject</w:t>
      </w:r>
      <w:r w:rsidR="00764B24" w:rsidRPr="00FA46DB">
        <w:t>.html</w:t>
      </w:r>
    </w:p>
    <w:p w14:paraId="13AB6617" w14:textId="5ACE3979" w:rsidR="00F02C15" w:rsidRPr="002D5586" w:rsidRDefault="00DB2442" w:rsidP="00F02C15">
      <w:r>
        <w:t>Hier</w:t>
      </w:r>
      <w:r w:rsidR="008630CB">
        <w:t xml:space="preserve"> könnte ich weitere Projekte hinzufügen, wenn ich welche habe, es ist gleich aufgebaut, wie das pong.html.</w:t>
      </w:r>
    </w:p>
    <w:p w14:paraId="31783927" w14:textId="77777777" w:rsidR="00F02C15" w:rsidRDefault="00F02C15" w:rsidP="00F02C15">
      <w:pPr>
        <w:spacing w:after="0"/>
        <w:rPr>
          <w:color w:val="00B0F0"/>
          <w:sz w:val="28"/>
          <w:szCs w:val="28"/>
        </w:rPr>
      </w:pPr>
      <w:bookmarkStart w:id="51" w:name="_Toc291271770"/>
      <w:r>
        <w:br w:type="page"/>
      </w:r>
    </w:p>
    <w:p w14:paraId="6C355ADE" w14:textId="77777777" w:rsidR="00F02C15" w:rsidRDefault="00F02C15" w:rsidP="00B95377">
      <w:pPr>
        <w:pStyle w:val="berschrift1"/>
      </w:pPr>
      <w:bookmarkStart w:id="52" w:name="_Toc1388162"/>
      <w:bookmarkStart w:id="53" w:name="_Toc76134701"/>
      <w:bookmarkEnd w:id="51"/>
      <w:r w:rsidRPr="00B95377">
        <w:lastRenderedPageBreak/>
        <w:t>Navigation</w:t>
      </w:r>
      <w:bookmarkEnd w:id="52"/>
      <w:bookmarkEnd w:id="53"/>
    </w:p>
    <w:p w14:paraId="55EBDE59" w14:textId="77777777" w:rsidR="00F02C15" w:rsidRPr="00E84359" w:rsidRDefault="00F02C15" w:rsidP="00F02C15">
      <w:pPr>
        <w:pStyle w:val="berschrift2"/>
        <w:keepNext w:val="0"/>
        <w:keepLines w:val="0"/>
        <w:tabs>
          <w:tab w:val="clear" w:pos="851"/>
          <w:tab w:val="clear" w:pos="1134"/>
        </w:tabs>
        <w:spacing w:before="0" w:after="120" w:line="240" w:lineRule="auto"/>
      </w:pPr>
      <w:bookmarkStart w:id="54" w:name="_Toc1388163"/>
      <w:r>
        <w:t>Auswahl</w:t>
      </w:r>
      <w:bookmarkEnd w:id="54"/>
    </w:p>
    <w:p w14:paraId="140D0DCB" w14:textId="3B4E4DF2" w:rsidR="00F02C15" w:rsidRDefault="00F02C15" w:rsidP="00F02C15">
      <w:r w:rsidRPr="00080BD7">
        <w:t>Ich habe mich entschieden eine Hauptnavigation auf meiner Webseite anzubieten, wei</w:t>
      </w:r>
      <w:r w:rsidR="00080BD7">
        <w:t>l</w:t>
      </w:r>
      <w:r w:rsidR="008B7A67">
        <w:t xml:space="preserve"> es für ein Portfolio übersichtlicher ist, wenn man nur eine Hauptnavigation hat</w:t>
      </w:r>
      <w:r w:rsidR="002E38DD">
        <w:t xml:space="preserve">. Wenn man sich auf dem pong.html oder dem </w:t>
      </w:r>
      <w:r w:rsidR="007319EE">
        <w:t>exampleproject.html befindet, dann sieht d</w:t>
      </w:r>
      <w:r w:rsidR="006A3DA9">
        <w:t xml:space="preserve">ie Navigation </w:t>
      </w:r>
      <w:r w:rsidR="007319EE">
        <w:t xml:space="preserve">anders aus, denn es gibt nur eine Sektion. </w:t>
      </w:r>
      <w:r w:rsidR="006A3DA9">
        <w:t xml:space="preserve">Die Navigation </w:t>
      </w:r>
      <w:r w:rsidR="007319EE">
        <w:t xml:space="preserve">hat dann nur noch den </w:t>
      </w:r>
      <w:r w:rsidR="006A3DA9">
        <w:t>Home Knopf, der dich zurück ins Home leitet.</w:t>
      </w:r>
    </w:p>
    <w:p w14:paraId="53D6EB8D" w14:textId="6F99B066" w:rsidR="00F02C15" w:rsidRDefault="001F3CB3" w:rsidP="00F02C15">
      <w:pPr>
        <w:pStyle w:val="berschrift2"/>
        <w:keepNext w:val="0"/>
        <w:keepLines w:val="0"/>
        <w:tabs>
          <w:tab w:val="clear" w:pos="851"/>
          <w:tab w:val="clear" w:pos="1134"/>
        </w:tabs>
        <w:spacing w:before="0" w:after="120" w:line="240" w:lineRule="auto"/>
      </w:pPr>
      <w:r>
        <w:t>Screendesign</w:t>
      </w:r>
    </w:p>
    <w:p w14:paraId="76111CC8" w14:textId="3A0C9B45" w:rsidR="006A46BA" w:rsidRPr="006A46BA" w:rsidRDefault="0060065D" w:rsidP="006A46BA">
      <w:r w:rsidRPr="0060065D">
        <w:rPr>
          <w:noProof/>
        </w:rPr>
        <w:drawing>
          <wp:inline distT="0" distB="0" distL="0" distR="0" wp14:anchorId="563610B5" wp14:editId="02337D53">
            <wp:extent cx="2118195" cy="457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6894" cy="4590776"/>
                    </a:xfrm>
                    <a:prstGeom prst="rect">
                      <a:avLst/>
                    </a:prstGeom>
                  </pic:spPr>
                </pic:pic>
              </a:graphicData>
            </a:graphic>
          </wp:inline>
        </w:drawing>
      </w:r>
      <w:r w:rsidR="004F1E3C" w:rsidRPr="004F1E3C">
        <w:rPr>
          <w:noProof/>
        </w:rPr>
        <w:t xml:space="preserve"> </w:t>
      </w:r>
      <w:r w:rsidR="004F1E3C" w:rsidRPr="004F1E3C">
        <w:rPr>
          <w:noProof/>
        </w:rPr>
        <w:drawing>
          <wp:inline distT="0" distB="0" distL="0" distR="0" wp14:anchorId="18857568" wp14:editId="72654539">
            <wp:extent cx="2080827" cy="4569126"/>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6193" cy="4624825"/>
                    </a:xfrm>
                    <a:prstGeom prst="rect">
                      <a:avLst/>
                    </a:prstGeom>
                  </pic:spPr>
                </pic:pic>
              </a:graphicData>
            </a:graphic>
          </wp:inline>
        </w:drawing>
      </w:r>
    </w:p>
    <w:p w14:paraId="59A41E6B" w14:textId="77777777" w:rsidR="00BB7441" w:rsidRPr="00925BA0" w:rsidRDefault="00BB7441" w:rsidP="00BB7441">
      <w:pPr>
        <w:pStyle w:val="berschrift3"/>
      </w:pPr>
      <w:r w:rsidRPr="00925BA0">
        <w:t>Mobile</w:t>
      </w:r>
    </w:p>
    <w:tbl>
      <w:tblPr>
        <w:tblStyle w:val="Tabellenraster"/>
        <w:tblW w:w="0" w:type="auto"/>
        <w:tblLook w:val="04A0" w:firstRow="1" w:lastRow="0" w:firstColumn="1" w:lastColumn="0" w:noHBand="0" w:noVBand="1"/>
      </w:tblPr>
      <w:tblGrid>
        <w:gridCol w:w="4747"/>
        <w:gridCol w:w="4748"/>
      </w:tblGrid>
      <w:tr w:rsidR="00BB7441" w:rsidRPr="00925BA0" w14:paraId="171FD588" w14:textId="77777777" w:rsidTr="0074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14:paraId="082FD11B" w14:textId="5CF6E046" w:rsidR="00BB7441" w:rsidRPr="00925BA0" w:rsidRDefault="00BB7441" w:rsidP="007431E5"/>
        </w:tc>
        <w:tc>
          <w:tcPr>
            <w:tcW w:w="4748" w:type="dxa"/>
          </w:tcPr>
          <w:p w14:paraId="2D75B14E" w14:textId="4C045327" w:rsidR="00BB7441" w:rsidRPr="00925BA0" w:rsidRDefault="00BB7441" w:rsidP="007431E5">
            <w:pPr>
              <w:cnfStyle w:val="100000000000" w:firstRow="1" w:lastRow="0" w:firstColumn="0" w:lastColumn="0" w:oddVBand="0" w:evenVBand="0" w:oddHBand="0" w:evenHBand="0" w:firstRowFirstColumn="0" w:firstRowLastColumn="0" w:lastRowFirstColumn="0" w:lastRowLastColumn="0"/>
            </w:pPr>
          </w:p>
        </w:tc>
      </w:tr>
    </w:tbl>
    <w:p w14:paraId="3B4F6DDE" w14:textId="10C6E584" w:rsidR="00BB7441" w:rsidRPr="00925BA0" w:rsidRDefault="0075046C" w:rsidP="00BB7441">
      <w:r>
        <w:t xml:space="preserve">Auf der Mobilen Version, sieht das Menu </w:t>
      </w:r>
      <w:r w:rsidR="002169C0">
        <w:t>wie auf den Bildern aus, es kommt mit einer Animation vom oberen Bildschirmrand</w:t>
      </w:r>
      <w:r w:rsidR="008F2E58">
        <w:t xml:space="preserve">. </w:t>
      </w:r>
      <w:r w:rsidR="00705BEC">
        <w:t xml:space="preserve">Der Benutzer kann das Menu wieder schliessen, durch das </w:t>
      </w:r>
      <w:r w:rsidR="00874749">
        <w:t>Kreuz, dass erscheint, wenn man auf das Menu klickt.</w:t>
      </w:r>
    </w:p>
    <w:p w14:paraId="71369E9C" w14:textId="77777777" w:rsidR="00BB7441" w:rsidRPr="00925BA0" w:rsidRDefault="00BB7441" w:rsidP="00F02C15"/>
    <w:p w14:paraId="576FB304" w14:textId="77777777" w:rsidR="00F02C15" w:rsidRPr="00925BA0" w:rsidRDefault="00F02C15" w:rsidP="00B84DD0">
      <w:pPr>
        <w:pStyle w:val="berschrift3"/>
      </w:pPr>
      <w:r w:rsidRPr="00925BA0">
        <w:lastRenderedPageBreak/>
        <w:t>Desktop</w:t>
      </w:r>
    </w:p>
    <w:p w14:paraId="73339377" w14:textId="36950D61" w:rsidR="00F02C15" w:rsidRDefault="00547EEC" w:rsidP="00F02C15">
      <w:pPr>
        <w:keepNext/>
        <w:rPr>
          <w:noProof/>
          <w:lang w:eastAsia="de-CH"/>
        </w:rPr>
      </w:pPr>
      <w:r w:rsidRPr="00547EEC">
        <w:rPr>
          <w:noProof/>
          <w:lang w:eastAsia="de-CH"/>
        </w:rPr>
        <w:drawing>
          <wp:inline distT="0" distB="0" distL="0" distR="0" wp14:anchorId="5EDE7E40" wp14:editId="1A6EFE32">
            <wp:extent cx="5971429" cy="30185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7177" cy="3021457"/>
                    </a:xfrm>
                    <a:prstGeom prst="rect">
                      <a:avLst/>
                    </a:prstGeom>
                  </pic:spPr>
                </pic:pic>
              </a:graphicData>
            </a:graphic>
          </wp:inline>
        </w:drawing>
      </w:r>
    </w:p>
    <w:p w14:paraId="0F2F194F" w14:textId="68E14029" w:rsidR="00705BEC" w:rsidRDefault="00705BEC" w:rsidP="00F02C15">
      <w:pPr>
        <w:keepNext/>
        <w:rPr>
          <w:noProof/>
          <w:lang w:eastAsia="de-CH"/>
        </w:rPr>
      </w:pPr>
      <w:r w:rsidRPr="00705BEC">
        <w:rPr>
          <w:noProof/>
          <w:lang w:eastAsia="de-CH"/>
        </w:rPr>
        <w:drawing>
          <wp:inline distT="0" distB="0" distL="0" distR="0" wp14:anchorId="24675CB5" wp14:editId="617575D6">
            <wp:extent cx="5970905" cy="3004038"/>
            <wp:effectExtent l="0" t="0" r="0" b="635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0578" cy="3013936"/>
                    </a:xfrm>
                    <a:prstGeom prst="rect">
                      <a:avLst/>
                    </a:prstGeom>
                  </pic:spPr>
                </pic:pic>
              </a:graphicData>
            </a:graphic>
          </wp:inline>
        </w:drawing>
      </w:r>
    </w:p>
    <w:p w14:paraId="67299682" w14:textId="77777777" w:rsidR="008F2E58" w:rsidRDefault="008F2E58" w:rsidP="00F02C15">
      <w:pPr>
        <w:keepNext/>
        <w:rPr>
          <w:highlight w:val="yellow"/>
        </w:rPr>
      </w:pPr>
    </w:p>
    <w:p w14:paraId="3BE8EC2C" w14:textId="119BD70E" w:rsidR="00F02C15" w:rsidRPr="00E965A1" w:rsidRDefault="00E965A1" w:rsidP="00E965A1">
      <w:pPr>
        <w:keepNext/>
      </w:pPr>
      <w:r>
        <w:t>Auf der Desktopversion</w:t>
      </w:r>
      <w:r w:rsidR="00874749">
        <w:t xml:space="preserve"> </w:t>
      </w:r>
      <w:proofErr w:type="spellStart"/>
      <w:r w:rsidR="00874749">
        <w:t>ird</w:t>
      </w:r>
      <w:proofErr w:type="spellEnd"/>
      <w:r w:rsidR="00874749">
        <w:t xml:space="preserve"> das Menu grösser angezeigt</w:t>
      </w:r>
      <w:r>
        <w:t>, hat aber die gleichen Funktionen, wie auf der Mobilen Version.</w:t>
      </w:r>
      <w:r w:rsidR="00F02C15">
        <w:rPr>
          <w:highlight w:val="yellow"/>
        </w:rPr>
        <w:br w:type="page"/>
      </w:r>
    </w:p>
    <w:p w14:paraId="71B93AEF" w14:textId="77777777" w:rsidR="00F02C15" w:rsidRDefault="00F02C15" w:rsidP="00B95377">
      <w:pPr>
        <w:pStyle w:val="berschrift1"/>
      </w:pPr>
      <w:bookmarkStart w:id="55" w:name="_Toc1388165"/>
      <w:bookmarkStart w:id="56" w:name="_Toc76134702"/>
      <w:r w:rsidRPr="00B95377">
        <w:lastRenderedPageBreak/>
        <w:t>Farbschema</w:t>
      </w:r>
      <w:bookmarkEnd w:id="55"/>
      <w:bookmarkEnd w:id="56"/>
    </w:p>
    <w:p w14:paraId="6A16D2B1" w14:textId="075C0928" w:rsidR="00F02C15" w:rsidRPr="00D73035" w:rsidRDefault="004E2CF6" w:rsidP="00F02C15">
      <w:pPr>
        <w:rPr>
          <w:highlight w:val="yellow"/>
        </w:rPr>
      </w:pPr>
      <w:r w:rsidRPr="004E2CF6">
        <w:rPr>
          <w:noProof/>
        </w:rPr>
        <w:drawing>
          <wp:inline distT="0" distB="0" distL="0" distR="0" wp14:anchorId="70D8071D" wp14:editId="35A20F8E">
            <wp:extent cx="6120130" cy="80137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801370"/>
                    </a:xfrm>
                    <a:prstGeom prst="rect">
                      <a:avLst/>
                    </a:prstGeom>
                  </pic:spPr>
                </pic:pic>
              </a:graphicData>
            </a:graphic>
          </wp:inline>
        </w:drawing>
      </w:r>
    </w:p>
    <w:p w14:paraId="089DB17D" w14:textId="165CA559" w:rsidR="00F02C15" w:rsidRPr="00020961" w:rsidRDefault="00020961" w:rsidP="00F02C15">
      <w:r>
        <w:t xml:space="preserve">Ich wollte dunkle und schlichte Farben verwenden, um nicht vom Inhalt abzulenken. Mir war es auch wichtig, dass meine Website für alle leserlich sein </w:t>
      </w:r>
      <w:proofErr w:type="gramStart"/>
      <w:r>
        <w:t>soll</w:t>
      </w:r>
      <w:proofErr w:type="gramEnd"/>
      <w:r>
        <w:t xml:space="preserve"> und das habe ich erreicht.</w:t>
      </w:r>
    </w:p>
    <w:p w14:paraId="24AEAC14" w14:textId="4D6CFFE7" w:rsidR="00F02C15" w:rsidRPr="00277371" w:rsidRDefault="00F02C15" w:rsidP="00F02C15">
      <w:pPr>
        <w:pStyle w:val="berschrift2"/>
        <w:keepNext w:val="0"/>
        <w:keepLines w:val="0"/>
        <w:tabs>
          <w:tab w:val="clear" w:pos="851"/>
          <w:tab w:val="clear" w:pos="1134"/>
        </w:tabs>
        <w:spacing w:before="0" w:after="120" w:line="240" w:lineRule="auto"/>
      </w:pPr>
      <w:bookmarkStart w:id="57" w:name="_Toc1388166"/>
      <w:r w:rsidRPr="00277371">
        <w:t>Farbe 1 (</w:t>
      </w:r>
      <w:r w:rsidR="00277371">
        <w:t>FFFFFF</w:t>
      </w:r>
      <w:r w:rsidRPr="00277371">
        <w:t>)</w:t>
      </w:r>
      <w:bookmarkEnd w:id="57"/>
    </w:p>
    <w:p w14:paraId="5C0C406C" w14:textId="7536AE81" w:rsidR="00F02C15" w:rsidRPr="004E2CF6" w:rsidRDefault="004E2CF6" w:rsidP="00F02C15">
      <w:r>
        <w:t>Text</w:t>
      </w:r>
    </w:p>
    <w:p w14:paraId="5D10622C" w14:textId="087BC4FC" w:rsidR="00F02C15" w:rsidRPr="00277371" w:rsidRDefault="00F02C15" w:rsidP="00F02C15">
      <w:pPr>
        <w:pStyle w:val="berschrift2"/>
        <w:keepNext w:val="0"/>
        <w:keepLines w:val="0"/>
        <w:tabs>
          <w:tab w:val="clear" w:pos="851"/>
          <w:tab w:val="clear" w:pos="1134"/>
        </w:tabs>
        <w:spacing w:before="0" w:after="120" w:line="240" w:lineRule="auto"/>
      </w:pPr>
      <w:bookmarkStart w:id="58" w:name="_Toc1388167"/>
      <w:r w:rsidRPr="00277371">
        <w:t>Farbe 2 (</w:t>
      </w:r>
      <w:r w:rsidR="00726811" w:rsidRPr="00726811">
        <w:t>5918</w:t>
      </w:r>
      <w:r w:rsidR="00144E48">
        <w:t>DF</w:t>
      </w:r>
      <w:r w:rsidRPr="00277371">
        <w:t>)</w:t>
      </w:r>
      <w:bookmarkEnd w:id="58"/>
    </w:p>
    <w:p w14:paraId="58932440" w14:textId="7D73B5A2" w:rsidR="00F02C15" w:rsidRPr="00277371" w:rsidRDefault="00A25080" w:rsidP="00F02C15">
      <w:r>
        <w:t>Untertitel, Zeichen beim Titel</w:t>
      </w:r>
    </w:p>
    <w:p w14:paraId="1FE2852B" w14:textId="79583F41" w:rsidR="00F02C15" w:rsidRPr="00277371" w:rsidRDefault="00F02C15" w:rsidP="00F02C15">
      <w:pPr>
        <w:pStyle w:val="berschrift2"/>
        <w:keepNext w:val="0"/>
        <w:keepLines w:val="0"/>
        <w:tabs>
          <w:tab w:val="clear" w:pos="851"/>
          <w:tab w:val="clear" w:pos="1134"/>
        </w:tabs>
        <w:spacing w:before="0" w:after="120" w:line="240" w:lineRule="auto"/>
      </w:pPr>
      <w:bookmarkStart w:id="59" w:name="_Toc1388168"/>
      <w:r w:rsidRPr="00277371">
        <w:t>Farbe 3 (</w:t>
      </w:r>
      <w:r w:rsidR="00144E48" w:rsidRPr="00144E48">
        <w:t>100</w:t>
      </w:r>
      <w:r w:rsidR="00144E48">
        <w:t>E</w:t>
      </w:r>
      <w:r w:rsidR="00144E48" w:rsidRPr="00144E48">
        <w:t>17</w:t>
      </w:r>
      <w:r w:rsidRPr="00277371">
        <w:t>)</w:t>
      </w:r>
      <w:bookmarkEnd w:id="59"/>
    </w:p>
    <w:p w14:paraId="610CE51E" w14:textId="61322C9B" w:rsidR="00BC7F74" w:rsidRPr="0038256F" w:rsidRDefault="00BC7F74" w:rsidP="00F02C15">
      <w:r>
        <w:t>Hintergrund</w:t>
      </w:r>
    </w:p>
    <w:p w14:paraId="486070D3" w14:textId="77777777" w:rsidR="00F02C15" w:rsidRDefault="00F02C15" w:rsidP="00B95377">
      <w:pPr>
        <w:pStyle w:val="berschrift1"/>
      </w:pPr>
      <w:bookmarkStart w:id="60" w:name="_Toc1388169"/>
      <w:bookmarkStart w:id="61" w:name="_Toc76134703"/>
      <w:r w:rsidRPr="00B95377">
        <w:t>Schriftarten</w:t>
      </w:r>
      <w:bookmarkEnd w:id="60"/>
      <w:bookmarkEnd w:id="61"/>
    </w:p>
    <w:p w14:paraId="36D51D41" w14:textId="216DC1B5" w:rsidR="00F02C15" w:rsidRPr="00AD3586" w:rsidRDefault="00AD3586" w:rsidP="00F02C15">
      <w:r>
        <w:t>Ich habe mich für diese Schriftarten entschieden, weil ich finde, dass sie passend sind und gut aussehen.</w:t>
      </w:r>
    </w:p>
    <w:p w14:paraId="28D00ED9" w14:textId="3E33E0BF" w:rsidR="00F02C15" w:rsidRPr="00AD3586" w:rsidRDefault="00AD3586" w:rsidP="00F02C15">
      <w:pPr>
        <w:pStyle w:val="berschrift2"/>
        <w:keepNext w:val="0"/>
        <w:keepLines w:val="0"/>
        <w:tabs>
          <w:tab w:val="clear" w:pos="851"/>
          <w:tab w:val="clear" w:pos="1134"/>
        </w:tabs>
        <w:spacing w:before="0" w:after="120" w:line="240" w:lineRule="auto"/>
      </w:pPr>
      <w:proofErr w:type="spellStart"/>
      <w:r>
        <w:t>Roboto</w:t>
      </w:r>
      <w:proofErr w:type="spellEnd"/>
    </w:p>
    <w:p w14:paraId="50D65234" w14:textId="16D1FF4C" w:rsidR="00F02C15" w:rsidRPr="00AD3586" w:rsidRDefault="00D66C6A" w:rsidP="00F02C15">
      <w:r>
        <w:t>Titel</w:t>
      </w:r>
    </w:p>
    <w:p w14:paraId="491C77A5" w14:textId="6B9DB6E7" w:rsidR="00F02C15" w:rsidRPr="00AD3586" w:rsidRDefault="00464218" w:rsidP="00F02C15">
      <w:pPr>
        <w:pStyle w:val="berschrift2"/>
        <w:keepNext w:val="0"/>
        <w:keepLines w:val="0"/>
        <w:tabs>
          <w:tab w:val="clear" w:pos="851"/>
          <w:tab w:val="clear" w:pos="1134"/>
        </w:tabs>
        <w:spacing w:before="0" w:after="120" w:line="240" w:lineRule="auto"/>
      </w:pPr>
      <w:proofErr w:type="spellStart"/>
      <w:r w:rsidRPr="00464218">
        <w:t>Roboto</w:t>
      </w:r>
      <w:proofErr w:type="spellEnd"/>
      <w:r w:rsidRPr="00464218">
        <w:t xml:space="preserve"> Condensed</w:t>
      </w:r>
    </w:p>
    <w:p w14:paraId="6426DE37" w14:textId="62D86843" w:rsidR="00DB0B79" w:rsidRPr="005F79CA" w:rsidRDefault="00D66C6A" w:rsidP="005F79CA">
      <w:r>
        <w:t>Restlicher Text</w:t>
      </w:r>
      <w:r w:rsidR="00DB0B79">
        <w:br w:type="page"/>
      </w:r>
    </w:p>
    <w:p w14:paraId="4227C5B0" w14:textId="77777777" w:rsidR="00DB0B79" w:rsidRPr="00C92ECA" w:rsidRDefault="003C074C" w:rsidP="00284F5C">
      <w:pPr>
        <w:pStyle w:val="berschrift1"/>
      </w:pPr>
      <w:bookmarkStart w:id="62" w:name="_Toc1388176"/>
      <w:bookmarkStart w:id="63" w:name="_Toc76134705"/>
      <w:proofErr w:type="spellStart"/>
      <w:r w:rsidRPr="00C92ECA">
        <w:lastRenderedPageBreak/>
        <w:t>Testing</w:t>
      </w:r>
      <w:bookmarkEnd w:id="62"/>
      <w:bookmarkEnd w:id="63"/>
      <w:proofErr w:type="spellEnd"/>
    </w:p>
    <w:p w14:paraId="0AD7C563" w14:textId="77777777" w:rsidR="00DB0B79" w:rsidRDefault="00DB0B79" w:rsidP="003A3113">
      <w:pPr>
        <w:pStyle w:val="berschrift2"/>
      </w:pPr>
      <w:bookmarkStart w:id="64" w:name="_Toc411264555"/>
      <w:bookmarkStart w:id="65" w:name="_Toc413311405"/>
      <w:bookmarkStart w:id="66" w:name="_Toc440032406"/>
      <w:bookmarkStart w:id="67" w:name="_Toc479596112"/>
      <w:bookmarkStart w:id="68" w:name="_Toc1388177"/>
      <w:r>
        <w:t>Testumgebung</w:t>
      </w:r>
      <w:bookmarkEnd w:id="64"/>
      <w:bookmarkEnd w:id="65"/>
      <w:bookmarkEnd w:id="66"/>
      <w:bookmarkEnd w:id="67"/>
      <w:bookmarkEnd w:id="68"/>
    </w:p>
    <w:p w14:paraId="12BC0F48" w14:textId="70035946" w:rsidR="00DB0B79" w:rsidRPr="003D6DFF" w:rsidRDefault="003D6DFF" w:rsidP="00DB0B79">
      <w:pPr>
        <w:pStyle w:val="Listenabsatz"/>
        <w:numPr>
          <w:ilvl w:val="0"/>
          <w:numId w:val="41"/>
        </w:numPr>
        <w:spacing w:after="360" w:line="276" w:lineRule="auto"/>
      </w:pPr>
      <w:r w:rsidRPr="003D6DFF">
        <w:t>Windows</w:t>
      </w:r>
    </w:p>
    <w:p w14:paraId="53A2E5FE" w14:textId="32FDF069" w:rsidR="00DB0B79" w:rsidRPr="003D6DFF" w:rsidRDefault="003D6DFF" w:rsidP="00DB0B79">
      <w:pPr>
        <w:pStyle w:val="Listenabsatz"/>
        <w:numPr>
          <w:ilvl w:val="0"/>
          <w:numId w:val="41"/>
        </w:numPr>
        <w:spacing w:after="360" w:line="276" w:lineRule="auto"/>
      </w:pPr>
      <w:r>
        <w:t>Chrome</w:t>
      </w:r>
    </w:p>
    <w:p w14:paraId="3EDD6C3B" w14:textId="0292E7CD" w:rsidR="00643895" w:rsidRDefault="00643895" w:rsidP="008212F6">
      <w:pPr>
        <w:pStyle w:val="Listenabsatz"/>
        <w:numPr>
          <w:ilvl w:val="0"/>
          <w:numId w:val="41"/>
        </w:numPr>
        <w:spacing w:after="360" w:line="276" w:lineRule="auto"/>
      </w:pPr>
      <w:r w:rsidRPr="00643895">
        <w:t xml:space="preserve">HP </w:t>
      </w:r>
      <w:proofErr w:type="spellStart"/>
      <w:r w:rsidRPr="00643895">
        <w:t>EliteDesk</w:t>
      </w:r>
      <w:proofErr w:type="spellEnd"/>
      <w:r w:rsidRPr="00643895">
        <w:t xml:space="preserve"> 800 G4 DM 65W</w:t>
      </w:r>
    </w:p>
    <w:p w14:paraId="1D3AA9CE" w14:textId="77777777" w:rsidR="008212F6" w:rsidRDefault="008212F6" w:rsidP="008212F6">
      <w:pPr>
        <w:pStyle w:val="Listenabsatz"/>
        <w:numPr>
          <w:ilvl w:val="0"/>
          <w:numId w:val="0"/>
        </w:numPr>
        <w:spacing w:after="360" w:line="276" w:lineRule="auto"/>
        <w:ind w:left="720"/>
      </w:pPr>
      <w:r>
        <w:t>Prozessor</w:t>
      </w:r>
      <w:r>
        <w:tab/>
        <w:t xml:space="preserve">Intel(R) </w:t>
      </w:r>
      <w:proofErr w:type="gramStart"/>
      <w:r>
        <w:t>Core(</w:t>
      </w:r>
      <w:proofErr w:type="gramEnd"/>
      <w:r>
        <w:t>TM) i7-8700 CPU @ 3.20GHz   3.19 GHz</w:t>
      </w:r>
    </w:p>
    <w:p w14:paraId="6E910BC4" w14:textId="77777777" w:rsidR="008212F6" w:rsidRDefault="008212F6" w:rsidP="008212F6">
      <w:pPr>
        <w:pStyle w:val="Listenabsatz"/>
        <w:numPr>
          <w:ilvl w:val="0"/>
          <w:numId w:val="0"/>
        </w:numPr>
        <w:spacing w:after="360" w:line="276" w:lineRule="auto"/>
        <w:ind w:left="720"/>
      </w:pPr>
      <w:r>
        <w:t>Installierter RAM</w:t>
      </w:r>
      <w:r>
        <w:tab/>
        <w:t>16.0 GB (15.8 GB verwendbar)</w:t>
      </w:r>
    </w:p>
    <w:p w14:paraId="34EC9D47" w14:textId="3376D8C4" w:rsidR="008212F6" w:rsidRDefault="008212F6" w:rsidP="008212F6">
      <w:pPr>
        <w:pStyle w:val="Listenabsatz"/>
        <w:numPr>
          <w:ilvl w:val="0"/>
          <w:numId w:val="0"/>
        </w:numPr>
        <w:spacing w:after="360" w:line="276" w:lineRule="auto"/>
        <w:ind w:left="720"/>
      </w:pPr>
      <w:r>
        <w:t>Systemtyp</w:t>
      </w:r>
      <w:r>
        <w:tab/>
        <w:t>64-Bit-Betriebssystem, x64-basierter Prozessor</w:t>
      </w:r>
    </w:p>
    <w:p w14:paraId="543A5998" w14:textId="4196A5B2" w:rsidR="0080600D" w:rsidRDefault="0080600D" w:rsidP="008212F6">
      <w:pPr>
        <w:pStyle w:val="Listenabsatz"/>
        <w:numPr>
          <w:ilvl w:val="0"/>
          <w:numId w:val="41"/>
        </w:numPr>
        <w:spacing w:after="360" w:line="276" w:lineRule="auto"/>
      </w:pPr>
      <w:r w:rsidRPr="003D6DFF">
        <w:t xml:space="preserve">Was sind die Dimensionen und Auflösung des </w:t>
      </w:r>
      <w:r w:rsidR="006D12FE" w:rsidRPr="003D6DFF">
        <w:t>Displays</w:t>
      </w:r>
      <w:r w:rsidRPr="003D6DFF">
        <w:t>?</w:t>
      </w:r>
    </w:p>
    <w:p w14:paraId="4B5F86CA" w14:textId="49A78EB7" w:rsidR="008212F6" w:rsidRPr="003D6DFF" w:rsidRDefault="008212F6" w:rsidP="008212F6">
      <w:pPr>
        <w:pStyle w:val="Listenabsatz"/>
        <w:numPr>
          <w:ilvl w:val="0"/>
          <w:numId w:val="0"/>
        </w:numPr>
        <w:spacing w:after="360" w:line="276" w:lineRule="auto"/>
        <w:ind w:left="720"/>
      </w:pPr>
      <w:r>
        <w:t>1920x1080</w:t>
      </w:r>
    </w:p>
    <w:p w14:paraId="5D8C01F8" w14:textId="77777777" w:rsidR="00DB0B79" w:rsidRPr="008F736B" w:rsidRDefault="00DB0B79" w:rsidP="00DB0B79">
      <w:pPr>
        <w:pStyle w:val="berschrift2"/>
        <w:keepNext w:val="0"/>
        <w:keepLines w:val="0"/>
        <w:tabs>
          <w:tab w:val="clear" w:pos="851"/>
          <w:tab w:val="clear" w:pos="1134"/>
        </w:tabs>
        <w:spacing w:before="120" w:after="120" w:line="240" w:lineRule="auto"/>
      </w:pPr>
      <w:bookmarkStart w:id="69" w:name="_Toc440032407"/>
      <w:bookmarkStart w:id="70" w:name="_Toc479596113"/>
      <w:bookmarkStart w:id="71" w:name="_Toc1388178"/>
      <w:r>
        <w:t xml:space="preserve">User Acceptance </w:t>
      </w:r>
      <w:r w:rsidRPr="008F736B">
        <w:t>Testfälle</w:t>
      </w:r>
      <w:bookmarkEnd w:id="69"/>
      <w:bookmarkEnd w:id="70"/>
      <w:bookmarkEnd w:id="71"/>
    </w:p>
    <w:p w14:paraId="5F347A8F" w14:textId="77777777" w:rsidR="00DB0B79" w:rsidRPr="00FE1D3A" w:rsidRDefault="00DB0B79" w:rsidP="00DB0B79">
      <w:r w:rsidRPr="00FE1D3A">
        <w:t>Tes</w:t>
      </w:r>
      <w:r w:rsidR="00005DF5" w:rsidRPr="00FE1D3A">
        <w:t>tfälle müssen definiert werden.</w:t>
      </w:r>
    </w:p>
    <w:tbl>
      <w:tblPr>
        <w:tblW w:w="9292" w:type="dxa"/>
        <w:tblLook w:val="04A0" w:firstRow="1" w:lastRow="0" w:firstColumn="1" w:lastColumn="0" w:noHBand="0" w:noVBand="1"/>
      </w:tblPr>
      <w:tblGrid>
        <w:gridCol w:w="2020"/>
        <w:gridCol w:w="7272"/>
      </w:tblGrid>
      <w:tr w:rsidR="00DB0B79" w:rsidRPr="00FE1D3A" w14:paraId="1EDDFDB1" w14:textId="77777777" w:rsidTr="0046252F">
        <w:tc>
          <w:tcPr>
            <w:tcW w:w="2020" w:type="dxa"/>
            <w:tcBorders>
              <w:bottom w:val="single" w:sz="4" w:space="0" w:color="auto"/>
            </w:tcBorders>
          </w:tcPr>
          <w:p w14:paraId="7B4E9643" w14:textId="77777777" w:rsidR="00DB0B79" w:rsidRPr="00FE1D3A" w:rsidRDefault="00DB0B79" w:rsidP="0046252F">
            <w:pPr>
              <w:rPr>
                <w:color w:val="00B0F0"/>
              </w:rPr>
            </w:pPr>
            <w:r w:rsidRPr="00FE1D3A">
              <w:rPr>
                <w:color w:val="00B0F0"/>
              </w:rPr>
              <w:t>Abschnitt</w:t>
            </w:r>
          </w:p>
        </w:tc>
        <w:tc>
          <w:tcPr>
            <w:tcW w:w="7272" w:type="dxa"/>
            <w:tcBorders>
              <w:bottom w:val="single" w:sz="4" w:space="0" w:color="auto"/>
            </w:tcBorders>
          </w:tcPr>
          <w:p w14:paraId="10E79223" w14:textId="77777777" w:rsidR="00DB0B79" w:rsidRPr="00FE1D3A" w:rsidRDefault="00DB0B79" w:rsidP="0046252F">
            <w:pPr>
              <w:rPr>
                <w:color w:val="00B0F0"/>
              </w:rPr>
            </w:pPr>
            <w:r w:rsidRPr="00FE1D3A">
              <w:rPr>
                <w:color w:val="00B0F0"/>
              </w:rPr>
              <w:t>Inhalt</w:t>
            </w:r>
          </w:p>
        </w:tc>
      </w:tr>
      <w:tr w:rsidR="00DB0B79" w:rsidRPr="00FE1D3A" w14:paraId="47E2B49D" w14:textId="77777777" w:rsidTr="0046252F">
        <w:tc>
          <w:tcPr>
            <w:tcW w:w="2020" w:type="dxa"/>
            <w:tcBorders>
              <w:top w:val="single" w:sz="4" w:space="0" w:color="auto"/>
              <w:bottom w:val="dotted" w:sz="4" w:space="0" w:color="auto"/>
            </w:tcBorders>
          </w:tcPr>
          <w:p w14:paraId="455A32E3" w14:textId="77777777" w:rsidR="00DB0B79" w:rsidRPr="00FE1D3A" w:rsidRDefault="00DB0B79" w:rsidP="0046252F">
            <w:pPr>
              <w:spacing w:after="0"/>
            </w:pPr>
            <w:r w:rsidRPr="00FE1D3A">
              <w:t>ID</w:t>
            </w:r>
          </w:p>
        </w:tc>
        <w:tc>
          <w:tcPr>
            <w:tcW w:w="7272" w:type="dxa"/>
            <w:tcBorders>
              <w:top w:val="single" w:sz="4" w:space="0" w:color="auto"/>
              <w:bottom w:val="dotted" w:sz="4" w:space="0" w:color="auto"/>
            </w:tcBorders>
          </w:tcPr>
          <w:p w14:paraId="305F0229" w14:textId="0F2DCADF" w:rsidR="00DB0B79" w:rsidRPr="00FE1D3A" w:rsidRDefault="00730C8E" w:rsidP="0046252F">
            <w:pPr>
              <w:spacing w:after="0"/>
              <w:rPr>
                <w:lang w:val="fr-CH"/>
              </w:rPr>
            </w:pPr>
            <w:r>
              <w:rPr>
                <w:noProof/>
                <w:lang w:val="fr-CH"/>
              </w:rPr>
              <w:t>T-</w:t>
            </w:r>
            <w:r w:rsidR="00FE1D3A" w:rsidRPr="00FE1D3A">
              <w:rPr>
                <w:noProof/>
                <w:lang w:val="fr-CH"/>
              </w:rPr>
              <w:t>1</w:t>
            </w:r>
          </w:p>
        </w:tc>
      </w:tr>
      <w:tr w:rsidR="00DB0B79" w:rsidRPr="00FE1D3A" w14:paraId="3B7C7C1F" w14:textId="77777777" w:rsidTr="0046252F">
        <w:tc>
          <w:tcPr>
            <w:tcW w:w="2020" w:type="dxa"/>
            <w:tcBorders>
              <w:top w:val="dotted" w:sz="4" w:space="0" w:color="auto"/>
              <w:bottom w:val="dotted" w:sz="4" w:space="0" w:color="auto"/>
            </w:tcBorders>
          </w:tcPr>
          <w:p w14:paraId="5F37BD14" w14:textId="77777777" w:rsidR="00DB0B79" w:rsidRPr="00FE1D3A" w:rsidRDefault="00DB0B79" w:rsidP="0046252F">
            <w:pPr>
              <w:spacing w:after="0"/>
            </w:pPr>
            <w:r w:rsidRPr="00FE1D3A">
              <w:t>Vorbedingungen</w:t>
            </w:r>
          </w:p>
        </w:tc>
        <w:tc>
          <w:tcPr>
            <w:tcW w:w="7272" w:type="dxa"/>
            <w:tcBorders>
              <w:top w:val="dotted" w:sz="4" w:space="0" w:color="auto"/>
              <w:bottom w:val="dotted" w:sz="4" w:space="0" w:color="auto"/>
            </w:tcBorders>
          </w:tcPr>
          <w:p w14:paraId="785DA47E" w14:textId="65D67608" w:rsidR="00DB0B79" w:rsidRPr="00FE1D3A" w:rsidRDefault="00753FAB" w:rsidP="0046252F">
            <w:pPr>
              <w:spacing w:after="0"/>
            </w:pPr>
            <w:r>
              <w:t>keine</w:t>
            </w:r>
          </w:p>
        </w:tc>
      </w:tr>
      <w:tr w:rsidR="00DB0B79" w:rsidRPr="00FE1D3A" w14:paraId="2D8CF400" w14:textId="77777777" w:rsidTr="0046252F">
        <w:tc>
          <w:tcPr>
            <w:tcW w:w="2020" w:type="dxa"/>
            <w:tcBorders>
              <w:top w:val="dotted" w:sz="4" w:space="0" w:color="auto"/>
              <w:bottom w:val="dotted" w:sz="4" w:space="0" w:color="auto"/>
            </w:tcBorders>
          </w:tcPr>
          <w:p w14:paraId="31B27EF7" w14:textId="77777777" w:rsidR="00DB0B79" w:rsidRPr="00FE1D3A" w:rsidRDefault="00DB0B79" w:rsidP="0046252F">
            <w:pPr>
              <w:spacing w:after="0"/>
            </w:pPr>
            <w:r w:rsidRPr="00FE1D3A">
              <w:t>Ablauf</w:t>
            </w:r>
          </w:p>
        </w:tc>
        <w:tc>
          <w:tcPr>
            <w:tcW w:w="7272" w:type="dxa"/>
            <w:tcBorders>
              <w:top w:val="dotted" w:sz="4" w:space="0" w:color="auto"/>
              <w:bottom w:val="dotted" w:sz="4" w:space="0" w:color="auto"/>
            </w:tcBorders>
          </w:tcPr>
          <w:p w14:paraId="27BD8B12" w14:textId="21204214" w:rsidR="00DB0B79" w:rsidRPr="00FE1D3A" w:rsidRDefault="00F1086E" w:rsidP="00F1086E">
            <w:pPr>
              <w:spacing w:after="0"/>
            </w:pPr>
            <w:r>
              <w:t xml:space="preserve">1. </w:t>
            </w:r>
            <w:r w:rsidR="000257F1">
              <w:t xml:space="preserve">Im Menu jeden Knopf im </w:t>
            </w:r>
            <w:r w:rsidR="00EE00FF">
              <w:t>Handy Modus testen</w:t>
            </w:r>
          </w:p>
        </w:tc>
      </w:tr>
      <w:tr w:rsidR="00DB0B79" w:rsidRPr="00FE1D3A" w14:paraId="52C37D3B" w14:textId="77777777" w:rsidTr="0046252F">
        <w:tc>
          <w:tcPr>
            <w:tcW w:w="2020" w:type="dxa"/>
            <w:tcBorders>
              <w:top w:val="dotted" w:sz="4" w:space="0" w:color="auto"/>
            </w:tcBorders>
          </w:tcPr>
          <w:p w14:paraId="13798243" w14:textId="77777777" w:rsidR="00DB0B79" w:rsidRPr="00FE1D3A" w:rsidRDefault="00DB0B79" w:rsidP="0046252F">
            <w:pPr>
              <w:spacing w:after="0"/>
            </w:pPr>
            <w:r w:rsidRPr="00FE1D3A">
              <w:t>Erwartetes Resultat</w:t>
            </w:r>
          </w:p>
        </w:tc>
        <w:tc>
          <w:tcPr>
            <w:tcW w:w="7272" w:type="dxa"/>
            <w:tcBorders>
              <w:top w:val="dotted" w:sz="4" w:space="0" w:color="auto"/>
            </w:tcBorders>
          </w:tcPr>
          <w:p w14:paraId="37870B26" w14:textId="46ADC204" w:rsidR="00DB0B79" w:rsidRPr="00FE1D3A" w:rsidRDefault="00EE00FF" w:rsidP="0046252F">
            <w:pPr>
              <w:spacing w:after="0"/>
            </w:pPr>
            <w:r>
              <w:t>Die Knöpfe sollten dich zu</w:t>
            </w:r>
            <w:r w:rsidR="006573C1">
              <w:t xml:space="preserve"> den gewünschten </w:t>
            </w:r>
            <w:r w:rsidR="00B30FD8">
              <w:t>Sektionen</w:t>
            </w:r>
            <w:r w:rsidR="006573C1">
              <w:t xml:space="preserve"> führen</w:t>
            </w:r>
          </w:p>
        </w:tc>
      </w:tr>
    </w:tbl>
    <w:p w14:paraId="30A824C4" w14:textId="77777777" w:rsidR="00DB0B79" w:rsidRPr="00FE1D3A" w:rsidRDefault="00DB0B79" w:rsidP="00DB0B79"/>
    <w:p w14:paraId="3D972EFF" w14:textId="77777777" w:rsidR="00DB0B79" w:rsidRPr="00FE1D3A" w:rsidRDefault="00DB0B79" w:rsidP="00DB0B79">
      <w:r w:rsidRPr="00FE1D3A">
        <w:t>Beispiel:</w:t>
      </w:r>
    </w:p>
    <w:tbl>
      <w:tblPr>
        <w:tblW w:w="9292" w:type="dxa"/>
        <w:tblLook w:val="04A0" w:firstRow="1" w:lastRow="0" w:firstColumn="1" w:lastColumn="0" w:noHBand="0" w:noVBand="1"/>
      </w:tblPr>
      <w:tblGrid>
        <w:gridCol w:w="2020"/>
        <w:gridCol w:w="7272"/>
      </w:tblGrid>
      <w:tr w:rsidR="00153D56" w:rsidRPr="00FE1D3A" w14:paraId="17D9B382" w14:textId="77777777" w:rsidTr="0083423F">
        <w:tc>
          <w:tcPr>
            <w:tcW w:w="2020" w:type="dxa"/>
            <w:tcBorders>
              <w:bottom w:val="single" w:sz="4" w:space="0" w:color="auto"/>
            </w:tcBorders>
          </w:tcPr>
          <w:p w14:paraId="6BF2C486" w14:textId="77777777" w:rsidR="00153D56" w:rsidRPr="00FE1D3A" w:rsidRDefault="00153D56" w:rsidP="0083423F">
            <w:pPr>
              <w:rPr>
                <w:color w:val="00B0F0"/>
              </w:rPr>
            </w:pPr>
            <w:r w:rsidRPr="00FE1D3A">
              <w:rPr>
                <w:color w:val="00B0F0"/>
              </w:rPr>
              <w:t>Abschnitt</w:t>
            </w:r>
          </w:p>
        </w:tc>
        <w:tc>
          <w:tcPr>
            <w:tcW w:w="7272" w:type="dxa"/>
            <w:tcBorders>
              <w:bottom w:val="single" w:sz="4" w:space="0" w:color="auto"/>
            </w:tcBorders>
          </w:tcPr>
          <w:p w14:paraId="5B6A4B5A" w14:textId="77777777" w:rsidR="00153D56" w:rsidRPr="00FE1D3A" w:rsidRDefault="00153D56" w:rsidP="0083423F">
            <w:pPr>
              <w:rPr>
                <w:color w:val="00B0F0"/>
              </w:rPr>
            </w:pPr>
            <w:r w:rsidRPr="00FE1D3A">
              <w:rPr>
                <w:color w:val="00B0F0"/>
              </w:rPr>
              <w:t>Inhalt</w:t>
            </w:r>
          </w:p>
        </w:tc>
      </w:tr>
      <w:tr w:rsidR="00153D56" w:rsidRPr="00FE1D3A" w14:paraId="1D688063" w14:textId="77777777" w:rsidTr="0083423F">
        <w:tc>
          <w:tcPr>
            <w:tcW w:w="2020" w:type="dxa"/>
            <w:tcBorders>
              <w:top w:val="single" w:sz="4" w:space="0" w:color="auto"/>
              <w:bottom w:val="dotted" w:sz="4" w:space="0" w:color="auto"/>
            </w:tcBorders>
          </w:tcPr>
          <w:p w14:paraId="15C846B7" w14:textId="77777777" w:rsidR="00153D56" w:rsidRPr="00FE1D3A" w:rsidRDefault="00153D56" w:rsidP="0083423F">
            <w:pPr>
              <w:spacing w:after="0"/>
            </w:pPr>
            <w:r w:rsidRPr="00FE1D3A">
              <w:t>ID</w:t>
            </w:r>
          </w:p>
        </w:tc>
        <w:tc>
          <w:tcPr>
            <w:tcW w:w="7272" w:type="dxa"/>
            <w:tcBorders>
              <w:top w:val="single" w:sz="4" w:space="0" w:color="auto"/>
              <w:bottom w:val="dotted" w:sz="4" w:space="0" w:color="auto"/>
            </w:tcBorders>
          </w:tcPr>
          <w:p w14:paraId="3F4D8EB5" w14:textId="11871B8D" w:rsidR="00153D56" w:rsidRPr="00FE1D3A" w:rsidRDefault="00153D56" w:rsidP="0083423F">
            <w:pPr>
              <w:spacing w:after="0"/>
              <w:rPr>
                <w:lang w:val="fr-CH"/>
              </w:rPr>
            </w:pPr>
            <w:r w:rsidRPr="00FE1D3A">
              <w:rPr>
                <w:noProof/>
                <w:lang w:val="fr-CH"/>
              </w:rPr>
              <w:t>T-</w:t>
            </w:r>
            <w:r w:rsidR="00753FAB">
              <w:rPr>
                <w:noProof/>
                <w:lang w:val="fr-CH"/>
              </w:rPr>
              <w:t>1</w:t>
            </w:r>
          </w:p>
        </w:tc>
      </w:tr>
      <w:tr w:rsidR="00153D56" w:rsidRPr="00FE1D3A" w14:paraId="762B3068" w14:textId="77777777" w:rsidTr="0083423F">
        <w:tc>
          <w:tcPr>
            <w:tcW w:w="2020" w:type="dxa"/>
            <w:tcBorders>
              <w:top w:val="dotted" w:sz="4" w:space="0" w:color="auto"/>
              <w:bottom w:val="dotted" w:sz="4" w:space="0" w:color="auto"/>
            </w:tcBorders>
          </w:tcPr>
          <w:p w14:paraId="4D120625" w14:textId="77777777" w:rsidR="00153D56" w:rsidRPr="00FE1D3A" w:rsidRDefault="00153D56" w:rsidP="00153D56">
            <w:pPr>
              <w:spacing w:after="0"/>
            </w:pPr>
            <w:r w:rsidRPr="00FE1D3A">
              <w:t>Vorbedingungen</w:t>
            </w:r>
          </w:p>
        </w:tc>
        <w:tc>
          <w:tcPr>
            <w:tcW w:w="7272" w:type="dxa"/>
            <w:tcBorders>
              <w:top w:val="dotted" w:sz="4" w:space="0" w:color="auto"/>
              <w:bottom w:val="dotted" w:sz="4" w:space="0" w:color="auto"/>
            </w:tcBorders>
          </w:tcPr>
          <w:p w14:paraId="47828B6A" w14:textId="48CB0C67" w:rsidR="00153D56" w:rsidRPr="00FE1D3A" w:rsidRDefault="00753FAB" w:rsidP="00153D56">
            <w:pPr>
              <w:spacing w:after="0"/>
              <w:jc w:val="both"/>
            </w:pPr>
            <w:r>
              <w:t>keine</w:t>
            </w:r>
          </w:p>
        </w:tc>
      </w:tr>
      <w:tr w:rsidR="00153D56" w:rsidRPr="00FE1D3A" w14:paraId="20382ED0" w14:textId="77777777" w:rsidTr="0083423F">
        <w:tc>
          <w:tcPr>
            <w:tcW w:w="2020" w:type="dxa"/>
            <w:tcBorders>
              <w:top w:val="dotted" w:sz="4" w:space="0" w:color="auto"/>
              <w:bottom w:val="dotted" w:sz="4" w:space="0" w:color="auto"/>
            </w:tcBorders>
          </w:tcPr>
          <w:p w14:paraId="71ECE9E2" w14:textId="77777777" w:rsidR="00153D56" w:rsidRPr="00FE1D3A" w:rsidRDefault="00153D56" w:rsidP="00153D56">
            <w:pPr>
              <w:spacing w:after="0"/>
            </w:pPr>
            <w:r w:rsidRPr="00FE1D3A">
              <w:t>Ablauf</w:t>
            </w:r>
          </w:p>
        </w:tc>
        <w:tc>
          <w:tcPr>
            <w:tcW w:w="7272" w:type="dxa"/>
            <w:tcBorders>
              <w:top w:val="dotted" w:sz="4" w:space="0" w:color="auto"/>
              <w:bottom w:val="dotted" w:sz="4" w:space="0" w:color="auto"/>
            </w:tcBorders>
          </w:tcPr>
          <w:p w14:paraId="28D576B8" w14:textId="25EAA753" w:rsidR="00153D56" w:rsidRPr="00FE1D3A" w:rsidRDefault="00753FAB" w:rsidP="00153D56">
            <w:pPr>
              <w:spacing w:after="0"/>
              <w:jc w:val="both"/>
            </w:pPr>
            <w:r>
              <w:t>Mache das gleiche wie auf dem Desktop Modus wie i</w:t>
            </w:r>
            <w:r w:rsidR="001A2610">
              <w:t>m Handy Modus</w:t>
            </w:r>
          </w:p>
        </w:tc>
      </w:tr>
      <w:tr w:rsidR="00153D56" w14:paraId="68F7DD96" w14:textId="77777777" w:rsidTr="0083423F">
        <w:tc>
          <w:tcPr>
            <w:tcW w:w="2020" w:type="dxa"/>
            <w:tcBorders>
              <w:top w:val="dotted" w:sz="4" w:space="0" w:color="auto"/>
            </w:tcBorders>
          </w:tcPr>
          <w:p w14:paraId="26689D5B" w14:textId="77777777" w:rsidR="00153D56" w:rsidRPr="00FE1D3A" w:rsidRDefault="00153D56" w:rsidP="00153D56">
            <w:pPr>
              <w:spacing w:after="0"/>
            </w:pPr>
            <w:r w:rsidRPr="00FE1D3A">
              <w:t>Erwartetes Resultat</w:t>
            </w:r>
          </w:p>
        </w:tc>
        <w:tc>
          <w:tcPr>
            <w:tcW w:w="7272" w:type="dxa"/>
            <w:tcBorders>
              <w:top w:val="dotted" w:sz="4" w:space="0" w:color="auto"/>
            </w:tcBorders>
          </w:tcPr>
          <w:p w14:paraId="166983F4" w14:textId="13C3C8DF" w:rsidR="00153D56" w:rsidRPr="00FE1D3A" w:rsidRDefault="001A2610" w:rsidP="00153D56">
            <w:pPr>
              <w:spacing w:after="0"/>
              <w:jc w:val="both"/>
            </w:pPr>
            <w:r>
              <w:t>Die Knöpfe sollten dich zu den gewünschten Sektionen führen</w:t>
            </w:r>
          </w:p>
        </w:tc>
      </w:tr>
    </w:tbl>
    <w:p w14:paraId="07FCBB4E" w14:textId="77777777" w:rsidR="00DB0B79" w:rsidRDefault="00DB0B79" w:rsidP="00DB0B79"/>
    <w:p w14:paraId="295BC8FF" w14:textId="77777777" w:rsidR="001A2610" w:rsidRDefault="003F3DEF">
      <w:pPr>
        <w:spacing w:after="160" w:line="259" w:lineRule="auto"/>
        <w:rPr>
          <w:rFonts w:eastAsiaTheme="majorEastAsia" w:cstheme="majorBidi"/>
          <w:b/>
          <w:color w:val="000000" w:themeColor="text1"/>
          <w:sz w:val="42"/>
          <w:szCs w:val="42"/>
        </w:rPr>
      </w:pPr>
      <w:r>
        <w:br w:type="page"/>
      </w:r>
    </w:p>
    <w:tbl>
      <w:tblPr>
        <w:tblW w:w="9292" w:type="dxa"/>
        <w:tblLook w:val="04A0" w:firstRow="1" w:lastRow="0" w:firstColumn="1" w:lastColumn="0" w:noHBand="0" w:noVBand="1"/>
      </w:tblPr>
      <w:tblGrid>
        <w:gridCol w:w="2020"/>
        <w:gridCol w:w="7272"/>
      </w:tblGrid>
      <w:tr w:rsidR="001A2610" w:rsidRPr="00FE1D3A" w14:paraId="296C3DAD" w14:textId="77777777" w:rsidTr="00F31257">
        <w:tc>
          <w:tcPr>
            <w:tcW w:w="2020" w:type="dxa"/>
            <w:tcBorders>
              <w:bottom w:val="single" w:sz="4" w:space="0" w:color="auto"/>
            </w:tcBorders>
          </w:tcPr>
          <w:p w14:paraId="413AAF8F" w14:textId="77777777" w:rsidR="001A2610" w:rsidRPr="00FE1D3A" w:rsidRDefault="001A2610" w:rsidP="00F31257">
            <w:pPr>
              <w:rPr>
                <w:color w:val="00B0F0"/>
              </w:rPr>
            </w:pPr>
            <w:r w:rsidRPr="00FE1D3A">
              <w:rPr>
                <w:color w:val="00B0F0"/>
              </w:rPr>
              <w:lastRenderedPageBreak/>
              <w:t>Abschnitt</w:t>
            </w:r>
          </w:p>
        </w:tc>
        <w:tc>
          <w:tcPr>
            <w:tcW w:w="7272" w:type="dxa"/>
            <w:tcBorders>
              <w:bottom w:val="single" w:sz="4" w:space="0" w:color="auto"/>
            </w:tcBorders>
          </w:tcPr>
          <w:p w14:paraId="036DE163" w14:textId="77777777" w:rsidR="001A2610" w:rsidRPr="00FE1D3A" w:rsidRDefault="001A2610" w:rsidP="00F31257">
            <w:pPr>
              <w:rPr>
                <w:color w:val="00B0F0"/>
              </w:rPr>
            </w:pPr>
            <w:r w:rsidRPr="00FE1D3A">
              <w:rPr>
                <w:color w:val="00B0F0"/>
              </w:rPr>
              <w:t>Inhalt</w:t>
            </w:r>
          </w:p>
        </w:tc>
      </w:tr>
      <w:tr w:rsidR="001A2610" w:rsidRPr="00FE1D3A" w14:paraId="15953C16" w14:textId="77777777" w:rsidTr="00F31257">
        <w:tc>
          <w:tcPr>
            <w:tcW w:w="2020" w:type="dxa"/>
            <w:tcBorders>
              <w:top w:val="single" w:sz="4" w:space="0" w:color="auto"/>
              <w:bottom w:val="dotted" w:sz="4" w:space="0" w:color="auto"/>
            </w:tcBorders>
          </w:tcPr>
          <w:p w14:paraId="3886DDDB" w14:textId="77777777" w:rsidR="001A2610" w:rsidRPr="00FE1D3A" w:rsidRDefault="001A2610" w:rsidP="00F31257">
            <w:pPr>
              <w:spacing w:after="0"/>
            </w:pPr>
            <w:r w:rsidRPr="00FE1D3A">
              <w:t>ID</w:t>
            </w:r>
          </w:p>
        </w:tc>
        <w:tc>
          <w:tcPr>
            <w:tcW w:w="7272" w:type="dxa"/>
            <w:tcBorders>
              <w:top w:val="single" w:sz="4" w:space="0" w:color="auto"/>
              <w:bottom w:val="dotted" w:sz="4" w:space="0" w:color="auto"/>
            </w:tcBorders>
          </w:tcPr>
          <w:p w14:paraId="28F9E364" w14:textId="46DE40B6" w:rsidR="001A2610" w:rsidRPr="00FE1D3A" w:rsidRDefault="001A2610" w:rsidP="00F31257">
            <w:pPr>
              <w:spacing w:after="0"/>
              <w:rPr>
                <w:lang w:val="fr-CH"/>
              </w:rPr>
            </w:pPr>
            <w:r w:rsidRPr="00FE1D3A">
              <w:rPr>
                <w:noProof/>
                <w:lang w:val="fr-CH"/>
              </w:rPr>
              <w:t>T-</w:t>
            </w:r>
            <w:r>
              <w:rPr>
                <w:noProof/>
                <w:lang w:val="fr-CH"/>
              </w:rPr>
              <w:t>3</w:t>
            </w:r>
          </w:p>
        </w:tc>
      </w:tr>
      <w:tr w:rsidR="001A2610" w:rsidRPr="00FE1D3A" w14:paraId="14DAE736" w14:textId="77777777" w:rsidTr="00F31257">
        <w:tc>
          <w:tcPr>
            <w:tcW w:w="2020" w:type="dxa"/>
            <w:tcBorders>
              <w:top w:val="dotted" w:sz="4" w:space="0" w:color="auto"/>
              <w:bottom w:val="dotted" w:sz="4" w:space="0" w:color="auto"/>
            </w:tcBorders>
          </w:tcPr>
          <w:p w14:paraId="192ED9C8" w14:textId="77777777" w:rsidR="001A2610" w:rsidRPr="00FE1D3A" w:rsidRDefault="001A2610" w:rsidP="00F31257">
            <w:pPr>
              <w:spacing w:after="0"/>
            </w:pPr>
            <w:r w:rsidRPr="00FE1D3A">
              <w:t>Vorbedingungen</w:t>
            </w:r>
          </w:p>
        </w:tc>
        <w:tc>
          <w:tcPr>
            <w:tcW w:w="7272" w:type="dxa"/>
            <w:tcBorders>
              <w:top w:val="dotted" w:sz="4" w:space="0" w:color="auto"/>
              <w:bottom w:val="dotted" w:sz="4" w:space="0" w:color="auto"/>
            </w:tcBorders>
          </w:tcPr>
          <w:p w14:paraId="35659391" w14:textId="77777777" w:rsidR="001A2610" w:rsidRPr="00FE1D3A" w:rsidRDefault="001A2610" w:rsidP="00F31257">
            <w:pPr>
              <w:spacing w:after="0"/>
              <w:jc w:val="both"/>
            </w:pPr>
            <w:r>
              <w:t>keine</w:t>
            </w:r>
          </w:p>
        </w:tc>
      </w:tr>
      <w:tr w:rsidR="001A2610" w:rsidRPr="00FE1D3A" w14:paraId="52F65E3A" w14:textId="77777777" w:rsidTr="00F31257">
        <w:tc>
          <w:tcPr>
            <w:tcW w:w="2020" w:type="dxa"/>
            <w:tcBorders>
              <w:top w:val="dotted" w:sz="4" w:space="0" w:color="auto"/>
              <w:bottom w:val="dotted" w:sz="4" w:space="0" w:color="auto"/>
            </w:tcBorders>
          </w:tcPr>
          <w:p w14:paraId="2CE4CBAC" w14:textId="77777777" w:rsidR="001A2610" w:rsidRPr="00FE1D3A" w:rsidRDefault="001A2610" w:rsidP="00F31257">
            <w:pPr>
              <w:spacing w:after="0"/>
            </w:pPr>
            <w:r w:rsidRPr="00FE1D3A">
              <w:t>Ablauf</w:t>
            </w:r>
          </w:p>
        </w:tc>
        <w:tc>
          <w:tcPr>
            <w:tcW w:w="7272" w:type="dxa"/>
            <w:tcBorders>
              <w:top w:val="dotted" w:sz="4" w:space="0" w:color="auto"/>
              <w:bottom w:val="dotted" w:sz="4" w:space="0" w:color="auto"/>
            </w:tcBorders>
          </w:tcPr>
          <w:p w14:paraId="60666325" w14:textId="7A672B73" w:rsidR="001A2610" w:rsidRPr="00FE1D3A" w:rsidRDefault="007340E7" w:rsidP="00F31257">
            <w:pPr>
              <w:spacing w:after="0"/>
              <w:jc w:val="both"/>
            </w:pPr>
            <w:r>
              <w:t>Klicke auf die Beiden Links im der «My projects» Sektion</w:t>
            </w:r>
          </w:p>
        </w:tc>
      </w:tr>
      <w:tr w:rsidR="001A2610" w14:paraId="322D6E48" w14:textId="77777777" w:rsidTr="00F31257">
        <w:tc>
          <w:tcPr>
            <w:tcW w:w="2020" w:type="dxa"/>
            <w:tcBorders>
              <w:top w:val="dotted" w:sz="4" w:space="0" w:color="auto"/>
            </w:tcBorders>
          </w:tcPr>
          <w:p w14:paraId="5089C477" w14:textId="77777777" w:rsidR="001A2610" w:rsidRPr="00FE1D3A" w:rsidRDefault="001A2610" w:rsidP="00F31257">
            <w:pPr>
              <w:spacing w:after="0"/>
            </w:pPr>
            <w:r w:rsidRPr="00FE1D3A">
              <w:t>Erwartetes Resultat</w:t>
            </w:r>
          </w:p>
        </w:tc>
        <w:tc>
          <w:tcPr>
            <w:tcW w:w="7272" w:type="dxa"/>
            <w:tcBorders>
              <w:top w:val="dotted" w:sz="4" w:space="0" w:color="auto"/>
            </w:tcBorders>
          </w:tcPr>
          <w:p w14:paraId="5042EA90" w14:textId="5F3AC541" w:rsidR="001A2610" w:rsidRPr="00FE1D3A" w:rsidRDefault="001A2610" w:rsidP="00F31257">
            <w:pPr>
              <w:spacing w:after="0"/>
              <w:jc w:val="both"/>
            </w:pPr>
            <w:r>
              <w:t xml:space="preserve">Die </w:t>
            </w:r>
            <w:r w:rsidR="007340E7">
              <w:t>Links sollten dich zu den jeweiligen Seiten führen</w:t>
            </w:r>
          </w:p>
        </w:tc>
      </w:tr>
    </w:tbl>
    <w:p w14:paraId="13EC7D13" w14:textId="51EABEED" w:rsidR="001A2610" w:rsidRDefault="001A2610" w:rsidP="001A2610"/>
    <w:tbl>
      <w:tblPr>
        <w:tblW w:w="9292" w:type="dxa"/>
        <w:tblLook w:val="04A0" w:firstRow="1" w:lastRow="0" w:firstColumn="1" w:lastColumn="0" w:noHBand="0" w:noVBand="1"/>
      </w:tblPr>
      <w:tblGrid>
        <w:gridCol w:w="2020"/>
        <w:gridCol w:w="7272"/>
      </w:tblGrid>
      <w:tr w:rsidR="007340E7" w:rsidRPr="00FE1D3A" w14:paraId="70AE67FC" w14:textId="77777777" w:rsidTr="00F31257">
        <w:tc>
          <w:tcPr>
            <w:tcW w:w="2020" w:type="dxa"/>
            <w:tcBorders>
              <w:top w:val="single" w:sz="4" w:space="0" w:color="auto"/>
              <w:bottom w:val="dotted" w:sz="4" w:space="0" w:color="auto"/>
            </w:tcBorders>
          </w:tcPr>
          <w:p w14:paraId="0ABE4485" w14:textId="77777777" w:rsidR="007340E7" w:rsidRPr="00FE1D3A" w:rsidRDefault="007340E7" w:rsidP="00F31257">
            <w:pPr>
              <w:spacing w:after="0"/>
            </w:pPr>
            <w:r w:rsidRPr="00FE1D3A">
              <w:t>ID</w:t>
            </w:r>
          </w:p>
        </w:tc>
        <w:tc>
          <w:tcPr>
            <w:tcW w:w="7272" w:type="dxa"/>
            <w:tcBorders>
              <w:top w:val="single" w:sz="4" w:space="0" w:color="auto"/>
              <w:bottom w:val="dotted" w:sz="4" w:space="0" w:color="auto"/>
            </w:tcBorders>
          </w:tcPr>
          <w:p w14:paraId="4057503F" w14:textId="3701DD0E" w:rsidR="007340E7" w:rsidRPr="00FE1D3A" w:rsidRDefault="007340E7" w:rsidP="00F31257">
            <w:pPr>
              <w:spacing w:after="0"/>
              <w:rPr>
                <w:lang w:val="fr-CH"/>
              </w:rPr>
            </w:pPr>
            <w:r w:rsidRPr="00FE1D3A">
              <w:rPr>
                <w:noProof/>
                <w:lang w:val="fr-CH"/>
              </w:rPr>
              <w:t>T-</w:t>
            </w:r>
            <w:r>
              <w:rPr>
                <w:noProof/>
                <w:lang w:val="fr-CH"/>
              </w:rPr>
              <w:t>4</w:t>
            </w:r>
          </w:p>
        </w:tc>
      </w:tr>
      <w:tr w:rsidR="007340E7" w:rsidRPr="00FE1D3A" w14:paraId="078AA512" w14:textId="77777777" w:rsidTr="00F31257">
        <w:tc>
          <w:tcPr>
            <w:tcW w:w="2020" w:type="dxa"/>
            <w:tcBorders>
              <w:top w:val="dotted" w:sz="4" w:space="0" w:color="auto"/>
              <w:bottom w:val="dotted" w:sz="4" w:space="0" w:color="auto"/>
            </w:tcBorders>
          </w:tcPr>
          <w:p w14:paraId="6DD82C59" w14:textId="77777777" w:rsidR="007340E7" w:rsidRPr="00FE1D3A" w:rsidRDefault="007340E7" w:rsidP="00F31257">
            <w:pPr>
              <w:spacing w:after="0"/>
            </w:pPr>
            <w:r w:rsidRPr="00FE1D3A">
              <w:t>Vorbedingungen</w:t>
            </w:r>
          </w:p>
        </w:tc>
        <w:tc>
          <w:tcPr>
            <w:tcW w:w="7272" w:type="dxa"/>
            <w:tcBorders>
              <w:top w:val="dotted" w:sz="4" w:space="0" w:color="auto"/>
              <w:bottom w:val="dotted" w:sz="4" w:space="0" w:color="auto"/>
            </w:tcBorders>
          </w:tcPr>
          <w:p w14:paraId="192A51A3" w14:textId="77777777" w:rsidR="007340E7" w:rsidRPr="00FE1D3A" w:rsidRDefault="007340E7" w:rsidP="00F31257">
            <w:pPr>
              <w:spacing w:after="0"/>
              <w:jc w:val="both"/>
            </w:pPr>
            <w:r>
              <w:t>keine</w:t>
            </w:r>
          </w:p>
        </w:tc>
      </w:tr>
      <w:tr w:rsidR="007340E7" w:rsidRPr="00FE1D3A" w14:paraId="54790765" w14:textId="77777777" w:rsidTr="00F31257">
        <w:tc>
          <w:tcPr>
            <w:tcW w:w="2020" w:type="dxa"/>
            <w:tcBorders>
              <w:top w:val="dotted" w:sz="4" w:space="0" w:color="auto"/>
              <w:bottom w:val="dotted" w:sz="4" w:space="0" w:color="auto"/>
            </w:tcBorders>
          </w:tcPr>
          <w:p w14:paraId="6CEB689F" w14:textId="77777777" w:rsidR="007340E7" w:rsidRPr="00FE1D3A" w:rsidRDefault="007340E7" w:rsidP="00F31257">
            <w:pPr>
              <w:spacing w:after="0"/>
            </w:pPr>
            <w:r w:rsidRPr="00FE1D3A">
              <w:t>Ablauf</w:t>
            </w:r>
          </w:p>
        </w:tc>
        <w:tc>
          <w:tcPr>
            <w:tcW w:w="7272" w:type="dxa"/>
            <w:tcBorders>
              <w:top w:val="dotted" w:sz="4" w:space="0" w:color="auto"/>
              <w:bottom w:val="dotted" w:sz="4" w:space="0" w:color="auto"/>
            </w:tcBorders>
          </w:tcPr>
          <w:p w14:paraId="1E1987BC" w14:textId="666E2D21" w:rsidR="007340E7" w:rsidRPr="00FE1D3A" w:rsidRDefault="007340E7" w:rsidP="00F31257">
            <w:pPr>
              <w:spacing w:after="0"/>
              <w:jc w:val="both"/>
            </w:pPr>
            <w:r>
              <w:t>Lade das Spiel auf der Pong game Seite herunter</w:t>
            </w:r>
          </w:p>
        </w:tc>
      </w:tr>
      <w:tr w:rsidR="007340E7" w:rsidRPr="00FE1D3A" w14:paraId="29062EED" w14:textId="77777777" w:rsidTr="00F31257">
        <w:tc>
          <w:tcPr>
            <w:tcW w:w="2020" w:type="dxa"/>
            <w:tcBorders>
              <w:top w:val="dotted" w:sz="4" w:space="0" w:color="auto"/>
            </w:tcBorders>
          </w:tcPr>
          <w:p w14:paraId="421D8E33" w14:textId="77777777" w:rsidR="007340E7" w:rsidRPr="00FE1D3A" w:rsidRDefault="007340E7" w:rsidP="00F31257">
            <w:pPr>
              <w:spacing w:after="0"/>
            </w:pPr>
            <w:r w:rsidRPr="00FE1D3A">
              <w:t>Erwartetes Resultat</w:t>
            </w:r>
          </w:p>
        </w:tc>
        <w:tc>
          <w:tcPr>
            <w:tcW w:w="7272" w:type="dxa"/>
            <w:tcBorders>
              <w:top w:val="dotted" w:sz="4" w:space="0" w:color="auto"/>
            </w:tcBorders>
          </w:tcPr>
          <w:p w14:paraId="02E51292" w14:textId="1CBE830A" w:rsidR="007340E7" w:rsidRPr="00FE1D3A" w:rsidRDefault="007340E7" w:rsidP="00F31257">
            <w:pPr>
              <w:spacing w:after="0"/>
              <w:jc w:val="both"/>
            </w:pPr>
            <w:r>
              <w:t>Der Download sollte starten</w:t>
            </w:r>
          </w:p>
        </w:tc>
      </w:tr>
    </w:tbl>
    <w:p w14:paraId="35AB613D" w14:textId="77777777" w:rsidR="007340E7" w:rsidRDefault="007340E7" w:rsidP="001A2610"/>
    <w:p w14:paraId="645B4B19" w14:textId="6E6A5288" w:rsidR="00E23271" w:rsidRDefault="00E23271" w:rsidP="001A2610">
      <w:pPr>
        <w:spacing w:after="160" w:line="259" w:lineRule="auto"/>
        <w:rPr>
          <w:rFonts w:eastAsiaTheme="majorEastAsia" w:cstheme="majorBidi"/>
          <w:b/>
          <w:color w:val="000000" w:themeColor="text1"/>
          <w:sz w:val="42"/>
          <w:szCs w:val="42"/>
        </w:rPr>
      </w:pPr>
    </w:p>
    <w:tbl>
      <w:tblPr>
        <w:tblW w:w="9292" w:type="dxa"/>
        <w:tblLook w:val="04A0" w:firstRow="1" w:lastRow="0" w:firstColumn="1" w:lastColumn="0" w:noHBand="0" w:noVBand="1"/>
      </w:tblPr>
      <w:tblGrid>
        <w:gridCol w:w="2020"/>
        <w:gridCol w:w="7272"/>
      </w:tblGrid>
      <w:tr w:rsidR="00E23271" w:rsidRPr="00FE1D3A" w14:paraId="436040D6" w14:textId="77777777" w:rsidTr="00F31257">
        <w:tc>
          <w:tcPr>
            <w:tcW w:w="2020" w:type="dxa"/>
            <w:tcBorders>
              <w:top w:val="single" w:sz="4" w:space="0" w:color="auto"/>
              <w:bottom w:val="dotted" w:sz="4" w:space="0" w:color="auto"/>
            </w:tcBorders>
          </w:tcPr>
          <w:p w14:paraId="1D5CE5DC" w14:textId="77777777" w:rsidR="00E23271" w:rsidRPr="00FE1D3A" w:rsidRDefault="00E23271" w:rsidP="00F31257">
            <w:pPr>
              <w:spacing w:after="0"/>
            </w:pPr>
            <w:r w:rsidRPr="00FE1D3A">
              <w:t>ID</w:t>
            </w:r>
          </w:p>
        </w:tc>
        <w:tc>
          <w:tcPr>
            <w:tcW w:w="7272" w:type="dxa"/>
            <w:tcBorders>
              <w:top w:val="single" w:sz="4" w:space="0" w:color="auto"/>
              <w:bottom w:val="dotted" w:sz="4" w:space="0" w:color="auto"/>
            </w:tcBorders>
          </w:tcPr>
          <w:p w14:paraId="0FEAF25B" w14:textId="330616D2" w:rsidR="00E23271" w:rsidRPr="00FE1D3A" w:rsidRDefault="00E23271" w:rsidP="00F31257">
            <w:pPr>
              <w:spacing w:after="0"/>
              <w:rPr>
                <w:lang w:val="fr-CH"/>
              </w:rPr>
            </w:pPr>
            <w:r w:rsidRPr="00FE1D3A">
              <w:rPr>
                <w:noProof/>
                <w:lang w:val="fr-CH"/>
              </w:rPr>
              <w:t>T-</w:t>
            </w:r>
            <w:r>
              <w:rPr>
                <w:noProof/>
                <w:lang w:val="fr-CH"/>
              </w:rPr>
              <w:t>5</w:t>
            </w:r>
          </w:p>
        </w:tc>
      </w:tr>
      <w:tr w:rsidR="00E23271" w:rsidRPr="00FE1D3A" w14:paraId="0395C717" w14:textId="77777777" w:rsidTr="00F31257">
        <w:tc>
          <w:tcPr>
            <w:tcW w:w="2020" w:type="dxa"/>
            <w:tcBorders>
              <w:top w:val="dotted" w:sz="4" w:space="0" w:color="auto"/>
              <w:bottom w:val="dotted" w:sz="4" w:space="0" w:color="auto"/>
            </w:tcBorders>
          </w:tcPr>
          <w:p w14:paraId="5EA418EC" w14:textId="77777777" w:rsidR="00E23271" w:rsidRPr="00FE1D3A" w:rsidRDefault="00E23271" w:rsidP="00F31257">
            <w:pPr>
              <w:spacing w:after="0"/>
            </w:pPr>
            <w:r w:rsidRPr="00FE1D3A">
              <w:t>Vorbedingungen</w:t>
            </w:r>
          </w:p>
        </w:tc>
        <w:tc>
          <w:tcPr>
            <w:tcW w:w="7272" w:type="dxa"/>
            <w:tcBorders>
              <w:top w:val="dotted" w:sz="4" w:space="0" w:color="auto"/>
              <w:bottom w:val="dotted" w:sz="4" w:space="0" w:color="auto"/>
            </w:tcBorders>
          </w:tcPr>
          <w:p w14:paraId="585D0500" w14:textId="77777777" w:rsidR="00E23271" w:rsidRPr="00FE1D3A" w:rsidRDefault="00E23271" w:rsidP="00F31257">
            <w:pPr>
              <w:spacing w:after="0"/>
              <w:jc w:val="both"/>
            </w:pPr>
            <w:r>
              <w:t>keine</w:t>
            </w:r>
          </w:p>
        </w:tc>
      </w:tr>
      <w:tr w:rsidR="00E23271" w:rsidRPr="00FE1D3A" w14:paraId="1428A63F" w14:textId="77777777" w:rsidTr="00F31257">
        <w:tc>
          <w:tcPr>
            <w:tcW w:w="2020" w:type="dxa"/>
            <w:tcBorders>
              <w:top w:val="dotted" w:sz="4" w:space="0" w:color="auto"/>
              <w:bottom w:val="dotted" w:sz="4" w:space="0" w:color="auto"/>
            </w:tcBorders>
          </w:tcPr>
          <w:p w14:paraId="24037B06" w14:textId="77777777" w:rsidR="00E23271" w:rsidRPr="00FE1D3A" w:rsidRDefault="00E23271" w:rsidP="00F31257">
            <w:pPr>
              <w:spacing w:after="0"/>
            </w:pPr>
            <w:r w:rsidRPr="00FE1D3A">
              <w:t>Ablauf</w:t>
            </w:r>
          </w:p>
        </w:tc>
        <w:tc>
          <w:tcPr>
            <w:tcW w:w="7272" w:type="dxa"/>
            <w:tcBorders>
              <w:top w:val="dotted" w:sz="4" w:space="0" w:color="auto"/>
              <w:bottom w:val="dotted" w:sz="4" w:space="0" w:color="auto"/>
            </w:tcBorders>
          </w:tcPr>
          <w:p w14:paraId="34935B77" w14:textId="750F8FCD" w:rsidR="00E23271" w:rsidRPr="00FE1D3A" w:rsidRDefault="00E23271" w:rsidP="00F31257">
            <w:pPr>
              <w:spacing w:after="0"/>
              <w:jc w:val="both"/>
            </w:pPr>
            <w:r>
              <w:t>Klicke auf das YouTube Icon ganz unten beim Footer</w:t>
            </w:r>
          </w:p>
        </w:tc>
      </w:tr>
      <w:tr w:rsidR="00E23271" w:rsidRPr="00FE1D3A" w14:paraId="7781618B" w14:textId="77777777" w:rsidTr="00F31257">
        <w:tc>
          <w:tcPr>
            <w:tcW w:w="2020" w:type="dxa"/>
            <w:tcBorders>
              <w:top w:val="dotted" w:sz="4" w:space="0" w:color="auto"/>
            </w:tcBorders>
          </w:tcPr>
          <w:p w14:paraId="767E7355" w14:textId="77777777" w:rsidR="00E23271" w:rsidRPr="00FE1D3A" w:rsidRDefault="00E23271" w:rsidP="00F31257">
            <w:pPr>
              <w:spacing w:after="0"/>
            </w:pPr>
            <w:r w:rsidRPr="00FE1D3A">
              <w:t>Erwartetes Resultat</w:t>
            </w:r>
          </w:p>
        </w:tc>
        <w:tc>
          <w:tcPr>
            <w:tcW w:w="7272" w:type="dxa"/>
            <w:tcBorders>
              <w:top w:val="dotted" w:sz="4" w:space="0" w:color="auto"/>
            </w:tcBorders>
          </w:tcPr>
          <w:p w14:paraId="6C1B89C6" w14:textId="7B15BAFE" w:rsidR="00E23271" w:rsidRPr="00FE1D3A" w:rsidRDefault="00E23271" w:rsidP="00F31257">
            <w:pPr>
              <w:spacing w:after="0"/>
              <w:jc w:val="both"/>
            </w:pPr>
            <w:r>
              <w:t xml:space="preserve">Du solltest auf meinen </w:t>
            </w:r>
            <w:r w:rsidR="009327B0">
              <w:t>YouTube</w:t>
            </w:r>
            <w:r>
              <w:t xml:space="preserve"> Kanal weitergeleitet werden</w:t>
            </w:r>
          </w:p>
        </w:tc>
      </w:tr>
    </w:tbl>
    <w:p w14:paraId="72870F3A" w14:textId="562F018C" w:rsidR="001A2610" w:rsidRDefault="001A2610" w:rsidP="001A2610">
      <w:pPr>
        <w:spacing w:after="160" w:line="259" w:lineRule="auto"/>
        <w:rPr>
          <w:rFonts w:eastAsiaTheme="majorEastAsia" w:cstheme="majorBidi"/>
          <w:b/>
          <w:color w:val="000000" w:themeColor="text1"/>
          <w:sz w:val="42"/>
          <w:szCs w:val="42"/>
        </w:rPr>
      </w:pPr>
    </w:p>
    <w:p w14:paraId="05AA63D3" w14:textId="7FED10C8" w:rsidR="00E23271" w:rsidRDefault="00E23271">
      <w:pPr>
        <w:spacing w:after="160" w:line="259" w:lineRule="auto"/>
        <w:rPr>
          <w:rFonts w:eastAsiaTheme="majorEastAsia" w:cstheme="majorBidi"/>
          <w:b/>
          <w:color w:val="000000" w:themeColor="text1"/>
          <w:sz w:val="42"/>
          <w:szCs w:val="42"/>
        </w:rPr>
      </w:pPr>
      <w:r>
        <w:rPr>
          <w:rFonts w:eastAsiaTheme="majorEastAsia" w:cstheme="majorBidi"/>
          <w:b/>
          <w:color w:val="000000" w:themeColor="text1"/>
          <w:sz w:val="42"/>
          <w:szCs w:val="42"/>
        </w:rPr>
        <w:br w:type="page"/>
      </w:r>
    </w:p>
    <w:p w14:paraId="44A9BFB8" w14:textId="77777777" w:rsidR="003F3DEF" w:rsidRDefault="003F3DEF">
      <w:pPr>
        <w:spacing w:after="160" w:line="259" w:lineRule="auto"/>
        <w:rPr>
          <w:rFonts w:eastAsiaTheme="majorEastAsia" w:cstheme="majorBidi"/>
          <w:b/>
          <w:color w:val="000000" w:themeColor="text1"/>
          <w:sz w:val="42"/>
          <w:szCs w:val="42"/>
        </w:rPr>
      </w:pPr>
    </w:p>
    <w:p w14:paraId="74C449E0" w14:textId="77777777" w:rsidR="00F55587" w:rsidRPr="00F55587" w:rsidRDefault="00A74E99" w:rsidP="00F55587">
      <w:pPr>
        <w:pStyle w:val="berschrift1"/>
      </w:pPr>
      <w:bookmarkStart w:id="72" w:name="_Toc76134706"/>
      <w:r>
        <w:t>Fazit</w:t>
      </w:r>
      <w:bookmarkEnd w:id="72"/>
    </w:p>
    <w:p w14:paraId="714E77B0" w14:textId="582A856C" w:rsidR="00F02C15" w:rsidRPr="006D68F9" w:rsidRDefault="00F02C15" w:rsidP="00F02C15">
      <w:pPr>
        <w:pStyle w:val="Listenabsatz"/>
        <w:numPr>
          <w:ilvl w:val="0"/>
          <w:numId w:val="38"/>
        </w:numPr>
        <w:spacing w:after="200" w:line="276" w:lineRule="auto"/>
        <w:rPr>
          <w:b/>
          <w:bCs/>
        </w:rPr>
      </w:pPr>
      <w:r w:rsidRPr="006D68F9">
        <w:rPr>
          <w:b/>
          <w:bCs/>
        </w:rPr>
        <w:t>Was lief gut/schlecht?</w:t>
      </w:r>
    </w:p>
    <w:p w14:paraId="724D6024" w14:textId="0BB3AEFE" w:rsidR="00D70DE3" w:rsidRDefault="00D70DE3" w:rsidP="00D70DE3">
      <w:pPr>
        <w:pStyle w:val="Listenabsatz"/>
        <w:numPr>
          <w:ilvl w:val="0"/>
          <w:numId w:val="0"/>
        </w:numPr>
        <w:spacing w:after="200" w:line="276" w:lineRule="auto"/>
        <w:ind w:left="720"/>
      </w:pPr>
      <w:r>
        <w:t xml:space="preserve">Ich finde, dass Design </w:t>
      </w:r>
      <w:r w:rsidR="00730C8E">
        <w:t>ist,</w:t>
      </w:r>
      <w:r>
        <w:t xml:space="preserve"> so geworden, wie ich es mir v</w:t>
      </w:r>
      <w:r w:rsidR="00733964">
        <w:t>orgestellt habe.</w:t>
      </w:r>
    </w:p>
    <w:p w14:paraId="052F1CC4" w14:textId="5F41B2CD" w:rsidR="0097431A" w:rsidRDefault="009327B0" w:rsidP="006D68F9">
      <w:pPr>
        <w:pStyle w:val="Listenabsatz"/>
        <w:numPr>
          <w:ilvl w:val="0"/>
          <w:numId w:val="0"/>
        </w:numPr>
        <w:spacing w:after="200" w:line="276" w:lineRule="auto"/>
        <w:ind w:left="720"/>
      </w:pPr>
      <w:r>
        <w:t xml:space="preserve">Was ich nicht so gut finde, im Desktop Modus wird </w:t>
      </w:r>
      <w:r w:rsidR="0097431A">
        <w:t xml:space="preserve">kommt das Menu, wenn man drauf </w:t>
      </w:r>
      <w:proofErr w:type="gramStart"/>
      <w:r w:rsidR="0097431A">
        <w:t>klickt</w:t>
      </w:r>
      <w:proofErr w:type="gramEnd"/>
      <w:r w:rsidR="0097431A">
        <w:t xml:space="preserve"> verzögert.</w:t>
      </w:r>
    </w:p>
    <w:p w14:paraId="767554CF" w14:textId="77777777" w:rsidR="006D68F9" w:rsidRPr="006D68F9" w:rsidRDefault="006D68F9" w:rsidP="006D68F9">
      <w:pPr>
        <w:pStyle w:val="Listenabsatz"/>
        <w:numPr>
          <w:ilvl w:val="0"/>
          <w:numId w:val="0"/>
        </w:numPr>
        <w:spacing w:after="200" w:line="276" w:lineRule="auto"/>
        <w:ind w:left="720"/>
      </w:pPr>
    </w:p>
    <w:p w14:paraId="6A529345" w14:textId="2FF1D08A" w:rsidR="00F02C15" w:rsidRPr="006D68F9" w:rsidRDefault="00F02C15" w:rsidP="00F02C15">
      <w:pPr>
        <w:pStyle w:val="Listenabsatz"/>
        <w:numPr>
          <w:ilvl w:val="0"/>
          <w:numId w:val="38"/>
        </w:numPr>
        <w:spacing w:after="200" w:line="276" w:lineRule="auto"/>
        <w:rPr>
          <w:b/>
          <w:bCs/>
        </w:rPr>
      </w:pPr>
      <w:r w:rsidRPr="006D68F9">
        <w:rPr>
          <w:b/>
          <w:bCs/>
        </w:rPr>
        <w:t xml:space="preserve">Hast du deine Ziele erreicht? </w:t>
      </w:r>
    </w:p>
    <w:p w14:paraId="6ADA0F94" w14:textId="0E439073" w:rsidR="0097431A" w:rsidRDefault="0097431A" w:rsidP="0097431A">
      <w:pPr>
        <w:pStyle w:val="Listenabsatz"/>
        <w:numPr>
          <w:ilvl w:val="0"/>
          <w:numId w:val="0"/>
        </w:numPr>
        <w:spacing w:after="200" w:line="276" w:lineRule="auto"/>
        <w:ind w:left="720"/>
      </w:pPr>
      <w:r>
        <w:t>Meine Ursprünglichen Zi</w:t>
      </w:r>
      <w:r w:rsidR="007F6225">
        <w:t>ele habe ich sogar übertroffen, ich finde es sieht besser aus, als ich es mir vorgestellt habe</w:t>
      </w:r>
    </w:p>
    <w:p w14:paraId="51093A02" w14:textId="77777777" w:rsidR="006D68F9" w:rsidRPr="00D70DE3" w:rsidRDefault="006D68F9" w:rsidP="0097431A">
      <w:pPr>
        <w:pStyle w:val="Listenabsatz"/>
        <w:numPr>
          <w:ilvl w:val="0"/>
          <w:numId w:val="0"/>
        </w:numPr>
        <w:spacing w:after="200" w:line="276" w:lineRule="auto"/>
        <w:ind w:left="720"/>
      </w:pPr>
    </w:p>
    <w:p w14:paraId="7CE8B37A" w14:textId="6F2F903E" w:rsidR="00F02C15" w:rsidRPr="006D68F9" w:rsidRDefault="00F02C15" w:rsidP="00F02C15">
      <w:pPr>
        <w:pStyle w:val="Listenabsatz"/>
        <w:numPr>
          <w:ilvl w:val="0"/>
          <w:numId w:val="38"/>
        </w:numPr>
        <w:spacing w:after="200" w:line="276" w:lineRule="auto"/>
        <w:rPr>
          <w:b/>
          <w:bCs/>
        </w:rPr>
      </w:pPr>
      <w:r w:rsidRPr="006D68F9">
        <w:rPr>
          <w:b/>
          <w:bCs/>
        </w:rPr>
        <w:t>Wie bist du mit dem Endergebnis zufrieden?</w:t>
      </w:r>
    </w:p>
    <w:p w14:paraId="0EBD8766" w14:textId="6A033B56" w:rsidR="007F6225" w:rsidRDefault="007F6225" w:rsidP="007F6225">
      <w:pPr>
        <w:pStyle w:val="Listenabsatz"/>
        <w:numPr>
          <w:ilvl w:val="0"/>
          <w:numId w:val="0"/>
        </w:numPr>
        <w:spacing w:after="200" w:line="276" w:lineRule="auto"/>
        <w:ind w:left="720"/>
      </w:pPr>
      <w:r>
        <w:t>Auf einer Skala von 1-10 würde ich ihr so eine 7 oder 8 geben.</w:t>
      </w:r>
    </w:p>
    <w:p w14:paraId="19083F91" w14:textId="77777777" w:rsidR="006D68F9" w:rsidRPr="00D70DE3" w:rsidRDefault="006D68F9" w:rsidP="007F6225">
      <w:pPr>
        <w:pStyle w:val="Listenabsatz"/>
        <w:numPr>
          <w:ilvl w:val="0"/>
          <w:numId w:val="0"/>
        </w:numPr>
        <w:spacing w:after="200" w:line="276" w:lineRule="auto"/>
        <w:ind w:left="720"/>
      </w:pPr>
    </w:p>
    <w:p w14:paraId="063A415D" w14:textId="1B10B820" w:rsidR="00F02C15" w:rsidRDefault="00F02C15" w:rsidP="00F02C15">
      <w:pPr>
        <w:pStyle w:val="Listenabsatz"/>
        <w:numPr>
          <w:ilvl w:val="0"/>
          <w:numId w:val="38"/>
        </w:numPr>
        <w:spacing w:after="200" w:line="276" w:lineRule="auto"/>
      </w:pPr>
      <w:r w:rsidRPr="006D68F9">
        <w:rPr>
          <w:b/>
          <w:bCs/>
        </w:rPr>
        <w:t>Was hast du gelernt?</w:t>
      </w:r>
    </w:p>
    <w:p w14:paraId="6B747452" w14:textId="6C7B51AC" w:rsidR="007F6225" w:rsidRDefault="007F6225" w:rsidP="007F6225">
      <w:pPr>
        <w:pStyle w:val="Listenabsatz"/>
        <w:numPr>
          <w:ilvl w:val="0"/>
          <w:numId w:val="0"/>
        </w:numPr>
        <w:spacing w:after="200" w:line="276" w:lineRule="auto"/>
        <w:ind w:left="720"/>
      </w:pPr>
      <w:r>
        <w:t>Ich habe viele neue Sachen gelernt</w:t>
      </w:r>
      <w:r w:rsidR="00C11E83">
        <w:t>, ich bin jetzt viel sicherer mit dem Umgang mit html css und JavaScript.</w:t>
      </w:r>
    </w:p>
    <w:p w14:paraId="51F935EF" w14:textId="77777777" w:rsidR="006D68F9" w:rsidRPr="00D70DE3" w:rsidRDefault="006D68F9" w:rsidP="007F6225">
      <w:pPr>
        <w:pStyle w:val="Listenabsatz"/>
        <w:numPr>
          <w:ilvl w:val="0"/>
          <w:numId w:val="0"/>
        </w:numPr>
        <w:spacing w:after="200" w:line="276" w:lineRule="auto"/>
        <w:ind w:left="720"/>
      </w:pPr>
    </w:p>
    <w:p w14:paraId="03EA51F3" w14:textId="1F8C1D3E" w:rsidR="00F02C15" w:rsidRPr="006D68F9" w:rsidRDefault="00F02C15" w:rsidP="00F02C15">
      <w:pPr>
        <w:pStyle w:val="Listenabsatz"/>
        <w:numPr>
          <w:ilvl w:val="0"/>
          <w:numId w:val="38"/>
        </w:numPr>
        <w:spacing w:after="200" w:line="276" w:lineRule="auto"/>
        <w:rPr>
          <w:b/>
          <w:bCs/>
        </w:rPr>
      </w:pPr>
      <w:r w:rsidRPr="006D68F9">
        <w:rPr>
          <w:b/>
          <w:bCs/>
        </w:rPr>
        <w:t>Was würdest du nächstes Mal anders machen?</w:t>
      </w:r>
    </w:p>
    <w:p w14:paraId="5D4A9516" w14:textId="6E730649" w:rsidR="00C11E83" w:rsidRPr="00D70DE3" w:rsidRDefault="00C11E83" w:rsidP="00C11E83">
      <w:pPr>
        <w:pStyle w:val="Listenabsatz"/>
        <w:numPr>
          <w:ilvl w:val="0"/>
          <w:numId w:val="0"/>
        </w:numPr>
        <w:spacing w:after="200" w:line="276" w:lineRule="auto"/>
        <w:ind w:left="720"/>
      </w:pPr>
      <w:r>
        <w:t>Wenn ich auf ein Problem stosse, muss ich immer die Zeit im Auge behalten, bei mir war es nämlich der Fall, dass ich mich viel zu lange mit dem gleichen Problem beschäftigt habe</w:t>
      </w:r>
      <w:r w:rsidR="006D68F9">
        <w:t xml:space="preserve"> und dabei vergass, dass ich noch viele andere Sachen machen muss.</w:t>
      </w:r>
    </w:p>
    <w:p w14:paraId="4F567D7D" w14:textId="21CBE5D1" w:rsidR="00F02C15" w:rsidRPr="00D70DE3" w:rsidRDefault="00F02C15" w:rsidP="006D68F9">
      <w:pPr>
        <w:pStyle w:val="Listenabsatz"/>
        <w:numPr>
          <w:ilvl w:val="0"/>
          <w:numId w:val="0"/>
        </w:numPr>
        <w:spacing w:after="200" w:line="276" w:lineRule="auto"/>
        <w:ind w:left="720"/>
      </w:pPr>
    </w:p>
    <w:sdt>
      <w:sdtPr>
        <w:rPr>
          <w:rFonts w:ascii="Titillium Bd" w:hAnsi="Titillium Bd"/>
          <w:color w:val="C93E34"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C93E34" w:themeColor="accent1"/>
              <w:sz w:val="28"/>
              <w:szCs w:val="28"/>
            </w:rPr>
            <w:id w:val="111145805"/>
            <w:showingPlcHdr/>
            <w:bibliography/>
          </w:sdtPr>
          <w:sdtEndPr>
            <w:rPr>
              <w:rFonts w:ascii="Titillium" w:hAnsi="Titillium"/>
              <w:color w:val="auto"/>
              <w:sz w:val="22"/>
              <w:szCs w:val="22"/>
            </w:rPr>
          </w:sdtEndPr>
          <w:sdtContent>
            <w:bookmarkStart w:id="73" w:name="_Toc340676028" w:displacedByCustomXml="prev"/>
            <w:p w14:paraId="441916AD" w14:textId="77777777" w:rsidR="00F02C15" w:rsidRPr="009546D8" w:rsidRDefault="00F02C15" w:rsidP="00F02C15">
              <w:r>
                <w:rPr>
                  <w:rFonts w:ascii="Titillium Bd" w:hAnsi="Titillium Bd"/>
                  <w:color w:val="C93E34" w:themeColor="accent1"/>
                  <w:sz w:val="28"/>
                  <w:szCs w:val="28"/>
                </w:rPr>
                <w:t xml:space="preserve">     </w:t>
              </w:r>
            </w:p>
          </w:sdtContent>
        </w:sdt>
      </w:sdtContent>
    </w:sdt>
    <w:bookmarkEnd w:id="73"/>
    <w:p w14:paraId="1187C4C4" w14:textId="77777777" w:rsidR="00F02C15" w:rsidRPr="0051027F" w:rsidRDefault="00F02C15" w:rsidP="00F02C15">
      <w:pPr>
        <w:spacing w:after="0"/>
        <w:rPr>
          <w:rFonts w:ascii="Titillium Bd" w:hAnsi="Titillium Bd"/>
          <w:color w:val="C93E34" w:themeColor="accent1"/>
          <w:sz w:val="28"/>
          <w:szCs w:val="28"/>
          <w:lang w:val="en-GB"/>
        </w:rPr>
      </w:pPr>
    </w:p>
    <w:p w14:paraId="2094457B" w14:textId="77777777" w:rsidR="00F02C15" w:rsidRDefault="00F02C15">
      <w:pPr>
        <w:spacing w:after="160" w:line="259" w:lineRule="auto"/>
      </w:pPr>
    </w:p>
    <w:sectPr w:rsidR="00F02C15" w:rsidSect="008E13FB">
      <w:footerReference w:type="default" r:id="rId18"/>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39966" w14:textId="77777777" w:rsidR="00790FCD" w:rsidRDefault="00790FCD" w:rsidP="004D3714">
      <w:r>
        <w:separator/>
      </w:r>
    </w:p>
  </w:endnote>
  <w:endnote w:type="continuationSeparator" w:id="0">
    <w:p w14:paraId="44BA035E" w14:textId="77777777" w:rsidR="00790FCD" w:rsidRDefault="00790FCD"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tillium Bd">
    <w:altName w:val="Times New Roman"/>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286194033"/>
      <w:docPartObj>
        <w:docPartGallery w:val="Page Numbers (Bottom of Page)"/>
        <w:docPartUnique/>
      </w:docPartObj>
    </w:sdtPr>
    <w:sdtContent>
      <w:p w14:paraId="15E0F599" w14:textId="5C872DD3"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468E33BF" wp14:editId="586408D7">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B1DA8"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Content>
            <w:r w:rsidR="0051287C">
              <w:rPr>
                <w:color w:val="565656"/>
                <w:sz w:val="16"/>
                <w:szCs w:val="16"/>
              </w:rPr>
              <w:t>Portfolio</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E16F3F">
              <w:rPr>
                <w:noProof/>
                <w:color w:val="565656"/>
                <w:sz w:val="16"/>
                <w:szCs w:val="16"/>
              </w:rPr>
              <w:t>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EC8A4" w14:textId="77777777" w:rsidR="00790FCD" w:rsidRDefault="00790FCD" w:rsidP="004D3714">
      <w:r>
        <w:separator/>
      </w:r>
    </w:p>
  </w:footnote>
  <w:footnote w:type="continuationSeparator" w:id="0">
    <w:p w14:paraId="5BA4D9FC" w14:textId="77777777" w:rsidR="00790FCD" w:rsidRDefault="00790FCD"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6D81385"/>
    <w:multiLevelType w:val="multilevel"/>
    <w:tmpl w:val="3EEEB7DC"/>
    <w:numStyleLink w:val="Bbc"/>
  </w:abstractNum>
  <w:abstractNum w:abstractNumId="21" w15:restartNumberingAfterBreak="0">
    <w:nsid w:val="1A667E04"/>
    <w:multiLevelType w:val="hybridMultilevel"/>
    <w:tmpl w:val="4C5CD0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1D410E33"/>
    <w:multiLevelType w:val="multilevel"/>
    <w:tmpl w:val="3EEEB7DC"/>
    <w:numStyleLink w:val="Bbc"/>
  </w:abstractNum>
  <w:abstractNum w:abstractNumId="23"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15:restartNumberingAfterBreak="0">
    <w:nsid w:val="2AAD62EE"/>
    <w:multiLevelType w:val="multilevel"/>
    <w:tmpl w:val="3EEEB7DC"/>
    <w:numStyleLink w:val="Bbc"/>
  </w:abstractNum>
  <w:abstractNum w:abstractNumId="27" w15:restartNumberingAfterBreak="0">
    <w:nsid w:val="2CBA20C5"/>
    <w:multiLevelType w:val="multilevel"/>
    <w:tmpl w:val="3EEEB7DC"/>
    <w:numStyleLink w:val="Bbc"/>
  </w:abstractNum>
  <w:abstractNum w:abstractNumId="28"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35801DF"/>
    <w:multiLevelType w:val="multilevel"/>
    <w:tmpl w:val="3EEEB7DC"/>
    <w:numStyleLink w:val="Bbc"/>
  </w:abstractNum>
  <w:abstractNum w:abstractNumId="31"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B6766D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5701F5"/>
    <w:multiLevelType w:val="hybridMultilevel"/>
    <w:tmpl w:val="93628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668188A"/>
    <w:multiLevelType w:val="multilevel"/>
    <w:tmpl w:val="3EEEB7DC"/>
    <w:numStyleLink w:val="Bbc"/>
  </w:abstractNum>
  <w:abstractNum w:abstractNumId="41"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8013581"/>
    <w:multiLevelType w:val="multilevel"/>
    <w:tmpl w:val="3EEEB7DC"/>
    <w:numStyleLink w:val="Bbc"/>
  </w:abstractNum>
  <w:abstractNum w:abstractNumId="43" w15:restartNumberingAfterBreak="0">
    <w:nsid w:val="79656019"/>
    <w:multiLevelType w:val="multilevel"/>
    <w:tmpl w:val="3EEEB7DC"/>
    <w:numStyleLink w:val="Bbc"/>
  </w:abstractNum>
  <w:num w:numId="1" w16cid:durableId="1169172415">
    <w:abstractNumId w:val="29"/>
  </w:num>
  <w:num w:numId="2" w16cid:durableId="1234194263">
    <w:abstractNumId w:val="4"/>
  </w:num>
  <w:num w:numId="3" w16cid:durableId="1170756673">
    <w:abstractNumId w:val="5"/>
  </w:num>
  <w:num w:numId="4" w16cid:durableId="620115036">
    <w:abstractNumId w:val="34"/>
  </w:num>
  <w:num w:numId="5" w16cid:durableId="1322924274">
    <w:abstractNumId w:val="9"/>
  </w:num>
  <w:num w:numId="6" w16cid:durableId="1710452773">
    <w:abstractNumId w:val="7"/>
  </w:num>
  <w:num w:numId="7" w16cid:durableId="1896113753">
    <w:abstractNumId w:val="6"/>
  </w:num>
  <w:num w:numId="8" w16cid:durableId="1007908264">
    <w:abstractNumId w:val="25"/>
  </w:num>
  <w:num w:numId="9" w16cid:durableId="1532573368">
    <w:abstractNumId w:val="28"/>
  </w:num>
  <w:num w:numId="10" w16cid:durableId="877282411">
    <w:abstractNumId w:val="20"/>
  </w:num>
  <w:num w:numId="11" w16cid:durableId="558246747">
    <w:abstractNumId w:val="15"/>
    <w:lvlOverride w:ilvl="0">
      <w:lvl w:ilvl="0">
        <w:start w:val="1"/>
        <w:numFmt w:val="bullet"/>
        <w:lvlText w:val=""/>
        <w:lvlJc w:val="left"/>
        <w:pPr>
          <w:ind w:left="360" w:hanging="360"/>
        </w:pPr>
        <w:rPr>
          <w:rFonts w:ascii="Webdings" w:hAnsi="Webdings" w:hint="default"/>
          <w:sz w:val="16"/>
        </w:rPr>
      </w:lvl>
    </w:lvlOverride>
  </w:num>
  <w:num w:numId="12" w16cid:durableId="1803035522">
    <w:abstractNumId w:val="36"/>
  </w:num>
  <w:num w:numId="13" w16cid:durableId="1101295927">
    <w:abstractNumId w:val="13"/>
  </w:num>
  <w:num w:numId="14" w16cid:durableId="537280156">
    <w:abstractNumId w:val="31"/>
  </w:num>
  <w:num w:numId="15" w16cid:durableId="467555858">
    <w:abstractNumId w:val="17"/>
  </w:num>
  <w:num w:numId="16" w16cid:durableId="771752740">
    <w:abstractNumId w:val="11"/>
  </w:num>
  <w:num w:numId="17" w16cid:durableId="138959850">
    <w:abstractNumId w:val="33"/>
  </w:num>
  <w:num w:numId="18" w16cid:durableId="1500151567">
    <w:abstractNumId w:val="40"/>
  </w:num>
  <w:num w:numId="19" w16cid:durableId="1886528580">
    <w:abstractNumId w:val="35"/>
  </w:num>
  <w:num w:numId="20" w16cid:durableId="673145532">
    <w:abstractNumId w:val="16"/>
  </w:num>
  <w:num w:numId="21" w16cid:durableId="903758063">
    <w:abstractNumId w:val="32"/>
  </w:num>
  <w:num w:numId="22" w16cid:durableId="1430656508">
    <w:abstractNumId w:val="39"/>
  </w:num>
  <w:num w:numId="23" w16cid:durableId="2066178929">
    <w:abstractNumId w:val="14"/>
  </w:num>
  <w:num w:numId="24" w16cid:durableId="752704700">
    <w:abstractNumId w:val="37"/>
  </w:num>
  <w:num w:numId="25" w16cid:durableId="470558018">
    <w:abstractNumId w:val="10"/>
  </w:num>
  <w:num w:numId="26" w16cid:durableId="413552395">
    <w:abstractNumId w:val="18"/>
  </w:num>
  <w:num w:numId="27" w16cid:durableId="451024540">
    <w:abstractNumId w:val="30"/>
  </w:num>
  <w:num w:numId="28" w16cid:durableId="1677806890">
    <w:abstractNumId w:val="8"/>
  </w:num>
  <w:num w:numId="29" w16cid:durableId="2078243067">
    <w:abstractNumId w:val="3"/>
  </w:num>
  <w:num w:numId="30" w16cid:durableId="1114405550">
    <w:abstractNumId w:val="2"/>
  </w:num>
  <w:num w:numId="31" w16cid:durableId="1446576198">
    <w:abstractNumId w:val="1"/>
  </w:num>
  <w:num w:numId="32" w16cid:durableId="1124930966">
    <w:abstractNumId w:val="0"/>
  </w:num>
  <w:num w:numId="33" w16cid:durableId="1452551132">
    <w:abstractNumId w:val="27"/>
  </w:num>
  <w:num w:numId="34" w16cid:durableId="1991210350">
    <w:abstractNumId w:val="22"/>
  </w:num>
  <w:num w:numId="35" w16cid:durableId="349331282">
    <w:abstractNumId w:val="42"/>
  </w:num>
  <w:num w:numId="36" w16cid:durableId="2088917063">
    <w:abstractNumId w:val="43"/>
  </w:num>
  <w:num w:numId="37" w16cid:durableId="1574580906">
    <w:abstractNumId w:val="26"/>
  </w:num>
  <w:num w:numId="38" w16cid:durableId="104617737">
    <w:abstractNumId w:val="19"/>
  </w:num>
  <w:num w:numId="39" w16cid:durableId="1679235474">
    <w:abstractNumId w:val="24"/>
  </w:num>
  <w:num w:numId="40" w16cid:durableId="95180887">
    <w:abstractNumId w:val="23"/>
  </w:num>
  <w:num w:numId="41" w16cid:durableId="522400734">
    <w:abstractNumId w:val="41"/>
  </w:num>
  <w:num w:numId="42" w16cid:durableId="975260811">
    <w:abstractNumId w:val="12"/>
  </w:num>
  <w:num w:numId="43" w16cid:durableId="757555647">
    <w:abstractNumId w:val="38"/>
  </w:num>
  <w:num w:numId="44" w16cid:durableId="4334800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76659903">
    <w:abstractNumId w:val="23"/>
  </w:num>
  <w:num w:numId="46" w16cid:durableId="1930041429">
    <w:abstractNumId w:val="21"/>
  </w:num>
  <w:num w:numId="47" w16cid:durableId="656957651">
    <w:abstractNumId w:val="25"/>
  </w:num>
  <w:num w:numId="48" w16cid:durableId="1543784703">
    <w:abstractNumId w:val="25"/>
  </w:num>
  <w:num w:numId="49" w16cid:durableId="2113281371">
    <w:abstractNumId w:val="25"/>
  </w:num>
  <w:num w:numId="50" w16cid:durableId="163328882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DE" w:vendorID="64" w:dllVersion="0" w:nlCheck="1" w:checkStyle="0"/>
  <w:activeWritingStyle w:appName="MSWord" w:lang="de-CH" w:vendorID="64" w:dllVersion="0" w:nlCheck="1" w:checkStyle="0"/>
  <w:activeWritingStyle w:appName="MSWord" w:lang="fr-CH"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CE"/>
    <w:rsid w:val="000006F6"/>
    <w:rsid w:val="00000FB8"/>
    <w:rsid w:val="0000336F"/>
    <w:rsid w:val="00005071"/>
    <w:rsid w:val="00005DF5"/>
    <w:rsid w:val="00007CCE"/>
    <w:rsid w:val="00020961"/>
    <w:rsid w:val="000257F1"/>
    <w:rsid w:val="0004356C"/>
    <w:rsid w:val="00076610"/>
    <w:rsid w:val="00080BD7"/>
    <w:rsid w:val="00097798"/>
    <w:rsid w:val="000A21FE"/>
    <w:rsid w:val="000A35CA"/>
    <w:rsid w:val="000A4D30"/>
    <w:rsid w:val="000A5DE7"/>
    <w:rsid w:val="000A62EC"/>
    <w:rsid w:val="000A6A0A"/>
    <w:rsid w:val="000B09B1"/>
    <w:rsid w:val="000B6C9B"/>
    <w:rsid w:val="000C0A0B"/>
    <w:rsid w:val="000C2837"/>
    <w:rsid w:val="000D3448"/>
    <w:rsid w:val="000D3A87"/>
    <w:rsid w:val="000D78BA"/>
    <w:rsid w:val="000E6D24"/>
    <w:rsid w:val="000F4705"/>
    <w:rsid w:val="00107D61"/>
    <w:rsid w:val="001111EB"/>
    <w:rsid w:val="00111F92"/>
    <w:rsid w:val="00120FDC"/>
    <w:rsid w:val="00132940"/>
    <w:rsid w:val="00137AAA"/>
    <w:rsid w:val="00144A21"/>
    <w:rsid w:val="00144E48"/>
    <w:rsid w:val="00150C68"/>
    <w:rsid w:val="00151FB8"/>
    <w:rsid w:val="001529AC"/>
    <w:rsid w:val="00153D56"/>
    <w:rsid w:val="001566CD"/>
    <w:rsid w:val="00172D22"/>
    <w:rsid w:val="00181E40"/>
    <w:rsid w:val="001904EC"/>
    <w:rsid w:val="00192C3D"/>
    <w:rsid w:val="00192C47"/>
    <w:rsid w:val="00194593"/>
    <w:rsid w:val="001A2610"/>
    <w:rsid w:val="001A5024"/>
    <w:rsid w:val="001A6DFA"/>
    <w:rsid w:val="001B55B4"/>
    <w:rsid w:val="001B63DC"/>
    <w:rsid w:val="001C0950"/>
    <w:rsid w:val="001C42C8"/>
    <w:rsid w:val="001D0685"/>
    <w:rsid w:val="001D2B0A"/>
    <w:rsid w:val="001D2B46"/>
    <w:rsid w:val="001E27AA"/>
    <w:rsid w:val="001E388B"/>
    <w:rsid w:val="001E3C7C"/>
    <w:rsid w:val="001E4612"/>
    <w:rsid w:val="001E6814"/>
    <w:rsid w:val="001F2F9B"/>
    <w:rsid w:val="001F3872"/>
    <w:rsid w:val="001F3CB3"/>
    <w:rsid w:val="001F5DE4"/>
    <w:rsid w:val="0021067F"/>
    <w:rsid w:val="00213F61"/>
    <w:rsid w:val="002169C0"/>
    <w:rsid w:val="0022213E"/>
    <w:rsid w:val="00224046"/>
    <w:rsid w:val="0023388F"/>
    <w:rsid w:val="0024597F"/>
    <w:rsid w:val="00246F7D"/>
    <w:rsid w:val="00252D6F"/>
    <w:rsid w:val="00254C69"/>
    <w:rsid w:val="00260E82"/>
    <w:rsid w:val="00262EFA"/>
    <w:rsid w:val="00263FDC"/>
    <w:rsid w:val="00265362"/>
    <w:rsid w:val="00265400"/>
    <w:rsid w:val="00272BB6"/>
    <w:rsid w:val="00274051"/>
    <w:rsid w:val="00277371"/>
    <w:rsid w:val="00284F5C"/>
    <w:rsid w:val="00285485"/>
    <w:rsid w:val="002871D7"/>
    <w:rsid w:val="002923A6"/>
    <w:rsid w:val="002A1C01"/>
    <w:rsid w:val="002B1DA1"/>
    <w:rsid w:val="002B3693"/>
    <w:rsid w:val="002C3FA7"/>
    <w:rsid w:val="002C5342"/>
    <w:rsid w:val="002D4557"/>
    <w:rsid w:val="002E0337"/>
    <w:rsid w:val="002E22AB"/>
    <w:rsid w:val="002E3515"/>
    <w:rsid w:val="002E38DD"/>
    <w:rsid w:val="002E729E"/>
    <w:rsid w:val="002F24D8"/>
    <w:rsid w:val="00305607"/>
    <w:rsid w:val="00306193"/>
    <w:rsid w:val="003070C0"/>
    <w:rsid w:val="00323B56"/>
    <w:rsid w:val="003322F7"/>
    <w:rsid w:val="0033671A"/>
    <w:rsid w:val="0037068D"/>
    <w:rsid w:val="00380472"/>
    <w:rsid w:val="00382938"/>
    <w:rsid w:val="003847B5"/>
    <w:rsid w:val="00385170"/>
    <w:rsid w:val="003A3113"/>
    <w:rsid w:val="003A3635"/>
    <w:rsid w:val="003A5FDB"/>
    <w:rsid w:val="003C074C"/>
    <w:rsid w:val="003C6FB7"/>
    <w:rsid w:val="003C7CB0"/>
    <w:rsid w:val="003D6DFF"/>
    <w:rsid w:val="003E0112"/>
    <w:rsid w:val="003E219C"/>
    <w:rsid w:val="003E5336"/>
    <w:rsid w:val="003F3DEF"/>
    <w:rsid w:val="003F431E"/>
    <w:rsid w:val="00434474"/>
    <w:rsid w:val="00434DC3"/>
    <w:rsid w:val="00436C7D"/>
    <w:rsid w:val="00441FD3"/>
    <w:rsid w:val="00461944"/>
    <w:rsid w:val="00461BAD"/>
    <w:rsid w:val="00463498"/>
    <w:rsid w:val="00464218"/>
    <w:rsid w:val="00473ACE"/>
    <w:rsid w:val="004A2286"/>
    <w:rsid w:val="004B039F"/>
    <w:rsid w:val="004B19DC"/>
    <w:rsid w:val="004B6DA4"/>
    <w:rsid w:val="004B7E5B"/>
    <w:rsid w:val="004C0A00"/>
    <w:rsid w:val="004C729A"/>
    <w:rsid w:val="004D0442"/>
    <w:rsid w:val="004D3714"/>
    <w:rsid w:val="004E1EBF"/>
    <w:rsid w:val="004E2CF6"/>
    <w:rsid w:val="004F1E3C"/>
    <w:rsid w:val="00504E91"/>
    <w:rsid w:val="00505C1C"/>
    <w:rsid w:val="00512478"/>
    <w:rsid w:val="0051287C"/>
    <w:rsid w:val="00516109"/>
    <w:rsid w:val="005177BC"/>
    <w:rsid w:val="00532211"/>
    <w:rsid w:val="0053247B"/>
    <w:rsid w:val="00532CFE"/>
    <w:rsid w:val="00543B43"/>
    <w:rsid w:val="00547EEC"/>
    <w:rsid w:val="00550B11"/>
    <w:rsid w:val="00556816"/>
    <w:rsid w:val="00560857"/>
    <w:rsid w:val="00570EF3"/>
    <w:rsid w:val="00575BEC"/>
    <w:rsid w:val="00581FAD"/>
    <w:rsid w:val="005831D1"/>
    <w:rsid w:val="00592177"/>
    <w:rsid w:val="005C33C6"/>
    <w:rsid w:val="005D261B"/>
    <w:rsid w:val="005D4FEF"/>
    <w:rsid w:val="005E0C13"/>
    <w:rsid w:val="005E11AE"/>
    <w:rsid w:val="005E4E6A"/>
    <w:rsid w:val="005F4B62"/>
    <w:rsid w:val="005F79CA"/>
    <w:rsid w:val="0060065D"/>
    <w:rsid w:val="00612163"/>
    <w:rsid w:val="00613405"/>
    <w:rsid w:val="0063032C"/>
    <w:rsid w:val="00643748"/>
    <w:rsid w:val="00643895"/>
    <w:rsid w:val="00652F51"/>
    <w:rsid w:val="006573C1"/>
    <w:rsid w:val="006576DA"/>
    <w:rsid w:val="0066149D"/>
    <w:rsid w:val="00663120"/>
    <w:rsid w:val="00691744"/>
    <w:rsid w:val="00692A64"/>
    <w:rsid w:val="0069317F"/>
    <w:rsid w:val="006952DC"/>
    <w:rsid w:val="006A07E7"/>
    <w:rsid w:val="006A3DA9"/>
    <w:rsid w:val="006A46BA"/>
    <w:rsid w:val="006A7C20"/>
    <w:rsid w:val="006D12FE"/>
    <w:rsid w:val="006D68F9"/>
    <w:rsid w:val="006D780A"/>
    <w:rsid w:val="006E28A1"/>
    <w:rsid w:val="006E52E5"/>
    <w:rsid w:val="006F5B7B"/>
    <w:rsid w:val="00703148"/>
    <w:rsid w:val="00705BEC"/>
    <w:rsid w:val="0071002A"/>
    <w:rsid w:val="00712616"/>
    <w:rsid w:val="00713E1E"/>
    <w:rsid w:val="00716B76"/>
    <w:rsid w:val="00722488"/>
    <w:rsid w:val="00723769"/>
    <w:rsid w:val="00726811"/>
    <w:rsid w:val="00726B45"/>
    <w:rsid w:val="00730C8E"/>
    <w:rsid w:val="007319EE"/>
    <w:rsid w:val="00733964"/>
    <w:rsid w:val="007340E7"/>
    <w:rsid w:val="007430AF"/>
    <w:rsid w:val="0075046C"/>
    <w:rsid w:val="00751CF7"/>
    <w:rsid w:val="00753FAB"/>
    <w:rsid w:val="00764B24"/>
    <w:rsid w:val="00765182"/>
    <w:rsid w:val="00767580"/>
    <w:rsid w:val="0076786E"/>
    <w:rsid w:val="0077680B"/>
    <w:rsid w:val="00777FE0"/>
    <w:rsid w:val="007817BD"/>
    <w:rsid w:val="0078732C"/>
    <w:rsid w:val="00790FCD"/>
    <w:rsid w:val="00791B59"/>
    <w:rsid w:val="0079243A"/>
    <w:rsid w:val="00793871"/>
    <w:rsid w:val="007A027A"/>
    <w:rsid w:val="007B03D0"/>
    <w:rsid w:val="007C2250"/>
    <w:rsid w:val="007C4573"/>
    <w:rsid w:val="007D2B66"/>
    <w:rsid w:val="007D4CEF"/>
    <w:rsid w:val="007D7A59"/>
    <w:rsid w:val="007E00E8"/>
    <w:rsid w:val="007E3376"/>
    <w:rsid w:val="007F0876"/>
    <w:rsid w:val="007F6225"/>
    <w:rsid w:val="0080600D"/>
    <w:rsid w:val="00814FF0"/>
    <w:rsid w:val="008212F6"/>
    <w:rsid w:val="008233DD"/>
    <w:rsid w:val="0082633E"/>
    <w:rsid w:val="008365A1"/>
    <w:rsid w:val="00837A08"/>
    <w:rsid w:val="00840070"/>
    <w:rsid w:val="00840E80"/>
    <w:rsid w:val="00845A27"/>
    <w:rsid w:val="00851A77"/>
    <w:rsid w:val="0085536D"/>
    <w:rsid w:val="008562FE"/>
    <w:rsid w:val="00856360"/>
    <w:rsid w:val="008573F0"/>
    <w:rsid w:val="00857AD4"/>
    <w:rsid w:val="00860FD9"/>
    <w:rsid w:val="008630CB"/>
    <w:rsid w:val="008653D1"/>
    <w:rsid w:val="0086540A"/>
    <w:rsid w:val="00871FFF"/>
    <w:rsid w:val="00874749"/>
    <w:rsid w:val="0088270E"/>
    <w:rsid w:val="00886B30"/>
    <w:rsid w:val="00894608"/>
    <w:rsid w:val="00894897"/>
    <w:rsid w:val="00895114"/>
    <w:rsid w:val="008A1177"/>
    <w:rsid w:val="008A40B5"/>
    <w:rsid w:val="008A5802"/>
    <w:rsid w:val="008B12BF"/>
    <w:rsid w:val="008B146E"/>
    <w:rsid w:val="008B4BBC"/>
    <w:rsid w:val="008B7A67"/>
    <w:rsid w:val="008D17DA"/>
    <w:rsid w:val="008D6633"/>
    <w:rsid w:val="008E13FB"/>
    <w:rsid w:val="008E637F"/>
    <w:rsid w:val="008F2E58"/>
    <w:rsid w:val="008F38D9"/>
    <w:rsid w:val="008F575A"/>
    <w:rsid w:val="00902680"/>
    <w:rsid w:val="00904CE3"/>
    <w:rsid w:val="0092481B"/>
    <w:rsid w:val="00925BA0"/>
    <w:rsid w:val="00927209"/>
    <w:rsid w:val="009303D3"/>
    <w:rsid w:val="00931094"/>
    <w:rsid w:val="009327B0"/>
    <w:rsid w:val="009332F4"/>
    <w:rsid w:val="00940009"/>
    <w:rsid w:val="00944E39"/>
    <w:rsid w:val="00951BBB"/>
    <w:rsid w:val="0095208F"/>
    <w:rsid w:val="009547F0"/>
    <w:rsid w:val="00957969"/>
    <w:rsid w:val="00963DB7"/>
    <w:rsid w:val="0097197F"/>
    <w:rsid w:val="00972362"/>
    <w:rsid w:val="00973E9B"/>
    <w:rsid w:val="0097431A"/>
    <w:rsid w:val="00980458"/>
    <w:rsid w:val="00993439"/>
    <w:rsid w:val="009A2531"/>
    <w:rsid w:val="009A513F"/>
    <w:rsid w:val="009B27BD"/>
    <w:rsid w:val="009B38C5"/>
    <w:rsid w:val="009C40A7"/>
    <w:rsid w:val="009D1F72"/>
    <w:rsid w:val="009D2934"/>
    <w:rsid w:val="009D335F"/>
    <w:rsid w:val="009D4392"/>
    <w:rsid w:val="009F470D"/>
    <w:rsid w:val="009F5B1E"/>
    <w:rsid w:val="009F6844"/>
    <w:rsid w:val="00A006CC"/>
    <w:rsid w:val="00A03541"/>
    <w:rsid w:val="00A1152A"/>
    <w:rsid w:val="00A14767"/>
    <w:rsid w:val="00A23DEC"/>
    <w:rsid w:val="00A25080"/>
    <w:rsid w:val="00A27272"/>
    <w:rsid w:val="00A36609"/>
    <w:rsid w:val="00A562DD"/>
    <w:rsid w:val="00A73616"/>
    <w:rsid w:val="00A74013"/>
    <w:rsid w:val="00A74E99"/>
    <w:rsid w:val="00A84B0D"/>
    <w:rsid w:val="00AA3321"/>
    <w:rsid w:val="00AC11C1"/>
    <w:rsid w:val="00AC5119"/>
    <w:rsid w:val="00AD3586"/>
    <w:rsid w:val="00AD678B"/>
    <w:rsid w:val="00AE0857"/>
    <w:rsid w:val="00AF0717"/>
    <w:rsid w:val="00AF0F54"/>
    <w:rsid w:val="00B01266"/>
    <w:rsid w:val="00B02455"/>
    <w:rsid w:val="00B06952"/>
    <w:rsid w:val="00B3056F"/>
    <w:rsid w:val="00B30FD8"/>
    <w:rsid w:val="00B31085"/>
    <w:rsid w:val="00B36167"/>
    <w:rsid w:val="00B36A1B"/>
    <w:rsid w:val="00B3764F"/>
    <w:rsid w:val="00B4166C"/>
    <w:rsid w:val="00B546C8"/>
    <w:rsid w:val="00B646A1"/>
    <w:rsid w:val="00B65F90"/>
    <w:rsid w:val="00B6672F"/>
    <w:rsid w:val="00B67A51"/>
    <w:rsid w:val="00B67AB8"/>
    <w:rsid w:val="00B70AA1"/>
    <w:rsid w:val="00B72F28"/>
    <w:rsid w:val="00B8032D"/>
    <w:rsid w:val="00B8182F"/>
    <w:rsid w:val="00B84DD0"/>
    <w:rsid w:val="00B95377"/>
    <w:rsid w:val="00BA2B1D"/>
    <w:rsid w:val="00BA2CE4"/>
    <w:rsid w:val="00BB1C9E"/>
    <w:rsid w:val="00BB20CE"/>
    <w:rsid w:val="00BB7441"/>
    <w:rsid w:val="00BC0D6E"/>
    <w:rsid w:val="00BC0F45"/>
    <w:rsid w:val="00BC548E"/>
    <w:rsid w:val="00BC654F"/>
    <w:rsid w:val="00BC7F74"/>
    <w:rsid w:val="00BE28B5"/>
    <w:rsid w:val="00BE33EE"/>
    <w:rsid w:val="00BF7BB5"/>
    <w:rsid w:val="00C00D54"/>
    <w:rsid w:val="00C01B41"/>
    <w:rsid w:val="00C01F07"/>
    <w:rsid w:val="00C07F5C"/>
    <w:rsid w:val="00C11E83"/>
    <w:rsid w:val="00C16815"/>
    <w:rsid w:val="00C1798C"/>
    <w:rsid w:val="00C30226"/>
    <w:rsid w:val="00C326B0"/>
    <w:rsid w:val="00C35418"/>
    <w:rsid w:val="00C46A92"/>
    <w:rsid w:val="00C56947"/>
    <w:rsid w:val="00C614A3"/>
    <w:rsid w:val="00C725AB"/>
    <w:rsid w:val="00C7783F"/>
    <w:rsid w:val="00C92ECA"/>
    <w:rsid w:val="00C97DEB"/>
    <w:rsid w:val="00CA6C6A"/>
    <w:rsid w:val="00CA77CD"/>
    <w:rsid w:val="00CC4E85"/>
    <w:rsid w:val="00CD02DA"/>
    <w:rsid w:val="00CD130D"/>
    <w:rsid w:val="00CD6939"/>
    <w:rsid w:val="00CE4BCF"/>
    <w:rsid w:val="00CF0A76"/>
    <w:rsid w:val="00CF3EEF"/>
    <w:rsid w:val="00D12173"/>
    <w:rsid w:val="00D124DA"/>
    <w:rsid w:val="00D13EE5"/>
    <w:rsid w:val="00D16898"/>
    <w:rsid w:val="00D244B2"/>
    <w:rsid w:val="00D2459F"/>
    <w:rsid w:val="00D27516"/>
    <w:rsid w:val="00D36B83"/>
    <w:rsid w:val="00D42E71"/>
    <w:rsid w:val="00D50181"/>
    <w:rsid w:val="00D61959"/>
    <w:rsid w:val="00D66C6A"/>
    <w:rsid w:val="00D70DE3"/>
    <w:rsid w:val="00D72281"/>
    <w:rsid w:val="00D7263A"/>
    <w:rsid w:val="00D72CA7"/>
    <w:rsid w:val="00D80B8A"/>
    <w:rsid w:val="00D831ED"/>
    <w:rsid w:val="00D95F87"/>
    <w:rsid w:val="00DA4289"/>
    <w:rsid w:val="00DA65F4"/>
    <w:rsid w:val="00DB0B79"/>
    <w:rsid w:val="00DB2442"/>
    <w:rsid w:val="00DC008C"/>
    <w:rsid w:val="00DE1011"/>
    <w:rsid w:val="00DE214D"/>
    <w:rsid w:val="00DF224B"/>
    <w:rsid w:val="00DF28C3"/>
    <w:rsid w:val="00E012A2"/>
    <w:rsid w:val="00E029CF"/>
    <w:rsid w:val="00E05290"/>
    <w:rsid w:val="00E10063"/>
    <w:rsid w:val="00E14AF3"/>
    <w:rsid w:val="00E16F3F"/>
    <w:rsid w:val="00E23271"/>
    <w:rsid w:val="00E41A39"/>
    <w:rsid w:val="00E60966"/>
    <w:rsid w:val="00E6536A"/>
    <w:rsid w:val="00E657F3"/>
    <w:rsid w:val="00E6643A"/>
    <w:rsid w:val="00E67105"/>
    <w:rsid w:val="00E81DCE"/>
    <w:rsid w:val="00E822E0"/>
    <w:rsid w:val="00E84A9A"/>
    <w:rsid w:val="00E9015A"/>
    <w:rsid w:val="00E90170"/>
    <w:rsid w:val="00E911DB"/>
    <w:rsid w:val="00E965A1"/>
    <w:rsid w:val="00EA75ED"/>
    <w:rsid w:val="00EB0FE1"/>
    <w:rsid w:val="00EB36A0"/>
    <w:rsid w:val="00EC2AE6"/>
    <w:rsid w:val="00EC655F"/>
    <w:rsid w:val="00EE00FF"/>
    <w:rsid w:val="00EE135D"/>
    <w:rsid w:val="00EE46B0"/>
    <w:rsid w:val="00EF24A7"/>
    <w:rsid w:val="00EF601D"/>
    <w:rsid w:val="00F026F7"/>
    <w:rsid w:val="00F02763"/>
    <w:rsid w:val="00F02C15"/>
    <w:rsid w:val="00F1086E"/>
    <w:rsid w:val="00F13DD9"/>
    <w:rsid w:val="00F1544F"/>
    <w:rsid w:val="00F16D84"/>
    <w:rsid w:val="00F26DAD"/>
    <w:rsid w:val="00F374AC"/>
    <w:rsid w:val="00F432A0"/>
    <w:rsid w:val="00F55587"/>
    <w:rsid w:val="00F6532F"/>
    <w:rsid w:val="00F66E21"/>
    <w:rsid w:val="00F77147"/>
    <w:rsid w:val="00F80821"/>
    <w:rsid w:val="00F80B9F"/>
    <w:rsid w:val="00F84F05"/>
    <w:rsid w:val="00F86C15"/>
    <w:rsid w:val="00F87D48"/>
    <w:rsid w:val="00F91292"/>
    <w:rsid w:val="00F93C14"/>
    <w:rsid w:val="00FA46DB"/>
    <w:rsid w:val="00FA4C81"/>
    <w:rsid w:val="00FA5DD9"/>
    <w:rsid w:val="00FB3F78"/>
    <w:rsid w:val="00FC6BAE"/>
    <w:rsid w:val="00FD20FA"/>
    <w:rsid w:val="00FE0CD4"/>
    <w:rsid w:val="00FE1D3A"/>
    <w:rsid w:val="00FF403A"/>
    <w:rsid w:val="00FF4A29"/>
    <w:rsid w:val="00FF76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F6C68"/>
  <w15:chartTrackingRefBased/>
  <w15:docId w15:val="{5FA25188-CC95-44EB-91DF-287FF1C4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E23271"/>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0"/>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0"/>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B84DD0"/>
    <w:pPr>
      <w:keepNext/>
      <w:keepLines/>
      <w:numPr>
        <w:ilvl w:val="2"/>
        <w:numId w:val="40"/>
      </w:numPr>
      <w:spacing w:before="120" w:after="0" w:line="276" w:lineRule="auto"/>
      <w:jc w:val="both"/>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0"/>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0"/>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0"/>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0"/>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B84DD0"/>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5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locked/>
    <w:rsid w:val="00F02C15"/>
    <w:pPr>
      <w:spacing w:after="0"/>
    </w:pPr>
  </w:style>
  <w:style w:type="paragraph" w:customStyle="1" w:styleId="Abbildungsverzeichnisberschrift">
    <w:name w:val="Abbildungsverzeichnisüberschrift"/>
    <w:basedOn w:val="Standard"/>
    <w:qFormat/>
    <w:rsid w:val="00F02C15"/>
    <w:pPr>
      <w:spacing w:after="200"/>
    </w:pPr>
    <w:rPr>
      <w:rFonts w:ascii="Titillium Bd" w:hAnsi="Titillium Bd"/>
      <w:color w:val="C93E34" w:themeColor="accent1"/>
      <w:sz w:val="28"/>
    </w:rPr>
  </w:style>
  <w:style w:type="paragraph" w:customStyle="1" w:styleId="Tabelle">
    <w:name w:val="Tabelle"/>
    <w:basedOn w:val="Standard"/>
    <w:qFormat/>
    <w:rsid w:val="007817BD"/>
    <w:pPr>
      <w:spacing w:before="60" w:after="60"/>
    </w:pPr>
    <w:rPr>
      <w:lang w:val="de-L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863982556">
      <w:bodyDiv w:val="1"/>
      <w:marLeft w:val="0"/>
      <w:marRight w:val="0"/>
      <w:marTop w:val="0"/>
      <w:marBottom w:val="0"/>
      <w:divBdr>
        <w:top w:val="none" w:sz="0" w:space="0" w:color="auto"/>
        <w:left w:val="none" w:sz="0" w:space="0" w:color="auto"/>
        <w:bottom w:val="none" w:sz="0" w:space="0" w:color="auto"/>
        <w:right w:val="none" w:sz="0" w:space="0" w:color="auto"/>
      </w:divBdr>
    </w:div>
    <w:div w:id="930554018">
      <w:bodyDiv w:val="1"/>
      <w:marLeft w:val="0"/>
      <w:marRight w:val="0"/>
      <w:marTop w:val="0"/>
      <w:marBottom w:val="0"/>
      <w:divBdr>
        <w:top w:val="none" w:sz="0" w:space="0" w:color="auto"/>
        <w:left w:val="none" w:sz="0" w:space="0" w:color="auto"/>
        <w:bottom w:val="none" w:sz="0" w:space="0" w:color="auto"/>
        <w:right w:val="none" w:sz="0" w:space="0" w:color="auto"/>
      </w:divBdr>
      <w:divsChild>
        <w:div w:id="1147821995">
          <w:marLeft w:val="0"/>
          <w:marRight w:val="0"/>
          <w:marTop w:val="0"/>
          <w:marBottom w:val="0"/>
          <w:divBdr>
            <w:top w:val="none" w:sz="0" w:space="0" w:color="auto"/>
            <w:left w:val="none" w:sz="0" w:space="0" w:color="auto"/>
            <w:bottom w:val="none" w:sz="0" w:space="0" w:color="auto"/>
            <w:right w:val="none" w:sz="0" w:space="0" w:color="auto"/>
          </w:divBdr>
          <w:divsChild>
            <w:div w:id="158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9651">
      <w:bodyDiv w:val="1"/>
      <w:marLeft w:val="0"/>
      <w:marRight w:val="0"/>
      <w:marTop w:val="0"/>
      <w:marBottom w:val="0"/>
      <w:divBdr>
        <w:top w:val="none" w:sz="0" w:space="0" w:color="auto"/>
        <w:left w:val="none" w:sz="0" w:space="0" w:color="auto"/>
        <w:bottom w:val="none" w:sz="0" w:space="0" w:color="auto"/>
        <w:right w:val="none" w:sz="0" w:space="0" w:color="auto"/>
      </w:divBdr>
      <w:divsChild>
        <w:div w:id="1525442849">
          <w:marLeft w:val="0"/>
          <w:marRight w:val="0"/>
          <w:marTop w:val="0"/>
          <w:marBottom w:val="0"/>
          <w:divBdr>
            <w:top w:val="none" w:sz="0" w:space="0" w:color="auto"/>
            <w:left w:val="none" w:sz="0" w:space="0" w:color="auto"/>
            <w:bottom w:val="none" w:sz="0" w:space="0" w:color="auto"/>
            <w:right w:val="none" w:sz="0" w:space="0" w:color="auto"/>
          </w:divBdr>
          <w:divsChild>
            <w:div w:id="8641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ickr.com/creativecommon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meyed\OneDrive%20-%20ICT%20Berufsbildungscenter%20AG\Desktop\webdesign\99%20Projekt\LB-101-7_Teil1_Dokumentationsvorlage.205.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05A8-24CE-43DE-91BB-E1CE4352E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LB-101-7_Teil1_Dokumentationsvorlage.205.dotx</Template>
  <TotalTime>0</TotalTime>
  <Pages>14</Pages>
  <Words>1312</Words>
  <Characters>8269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Meyer Davi</dc:creator>
  <cp:keywords/>
  <dc:description/>
  <cp:lastModifiedBy>Meyer Davi</cp:lastModifiedBy>
  <cp:revision>73</cp:revision>
  <dcterms:created xsi:type="dcterms:W3CDTF">2023-02-01T14:09:00Z</dcterms:created>
  <dcterms:modified xsi:type="dcterms:W3CDTF">2023-02-03T09:20:00Z</dcterms:modified>
</cp:coreProperties>
</file>